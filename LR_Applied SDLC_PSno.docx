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3570FDD2" w:rsidR="00746D2E" w:rsidRPr="007A764D" w:rsidRDefault="008C657A" w:rsidP="00746D2E">
      <w:pPr>
        <w:tabs>
          <w:tab w:val="left" w:pos="9630"/>
        </w:tabs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7A764D">
        <w:rPr>
          <w:rFonts w:asciiTheme="minorHAnsi" w:hAnsiTheme="minorHAnsi" w:cstheme="minorHAnsi"/>
          <w:noProof/>
          <w:sz w:val="24"/>
          <w:szCs w:val="24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DC9B2C" wp14:editId="41E95DA4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-171451</wp:posOffset>
                </wp:positionV>
                <wp:extent cx="4216400" cy="32099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C" w14:textId="19B7C781" w:rsidR="009818CF" w:rsidRPr="008C657A" w:rsidRDefault="009818CF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Cs w:val="24"/>
                                <w:lang w:val="it-IT"/>
                              </w:rPr>
                            </w:pPr>
                            <w:r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Learning Report – </w:t>
                            </w:r>
                            <w:r w:rsidR="008C657A"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Applied </w:t>
                            </w:r>
                            <w:r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>S</w:t>
                            </w:r>
                            <w:r w:rsidR="008C657A"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>ystem</w:t>
                            </w:r>
                            <w:r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 Development Life Cycle</w:t>
                            </w:r>
                            <w:r w:rsidR="008C657A"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 and Software Testing</w:t>
                            </w:r>
                          </w:p>
                          <w:p w14:paraId="48DC9B5D" w14:textId="77777777" w:rsidR="009818CF" w:rsidRPr="00F40045" w:rsidRDefault="009818CF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9818CF" w:rsidRPr="00F40045" w:rsidRDefault="009818CF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9818CF" w:rsidRPr="00417AA7" w:rsidRDefault="009818CF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pt;margin-top:-13.5pt;width:332pt;height:25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R7fgIAAGc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" filled="f" stroked="f" strokeweight=".5pt">
                <v:textbox>
                  <w:txbxContent>
                    <w:p w14:paraId="48DC9B5C" w14:textId="19B7C781" w:rsidR="009818CF" w:rsidRPr="008C657A" w:rsidRDefault="009818CF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Cs w:val="24"/>
                          <w:lang w:val="it-IT"/>
                        </w:rPr>
                      </w:pPr>
                      <w:r w:rsidRPr="008C657A"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Learning Report – </w:t>
                      </w:r>
                      <w:r w:rsidR="008C657A" w:rsidRPr="008C657A"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Applied </w:t>
                      </w:r>
                      <w:r w:rsidRPr="008C657A">
                        <w:rPr>
                          <w:rFonts w:ascii="Arial" w:hAnsi="Arial" w:cs="Arial"/>
                          <w:sz w:val="48"/>
                          <w:szCs w:val="18"/>
                        </w:rPr>
                        <w:t>S</w:t>
                      </w:r>
                      <w:r w:rsidR="008C657A" w:rsidRPr="008C657A">
                        <w:rPr>
                          <w:rFonts w:ascii="Arial" w:hAnsi="Arial" w:cs="Arial"/>
                          <w:sz w:val="48"/>
                          <w:szCs w:val="18"/>
                        </w:rPr>
                        <w:t>ystem</w:t>
                      </w:r>
                      <w:r w:rsidRPr="008C657A"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 Development Life Cycle</w:t>
                      </w:r>
                      <w:r w:rsidR="008C657A" w:rsidRPr="008C657A">
                        <w:rPr>
                          <w:rFonts w:ascii="Arial" w:hAnsi="Arial" w:cs="Arial"/>
                          <w:sz w:val="48"/>
                          <w:szCs w:val="18"/>
                        </w:rPr>
                        <w:t xml:space="preserve"> and Software Testing</w:t>
                      </w:r>
                    </w:p>
                    <w:p w14:paraId="48DC9B5D" w14:textId="77777777" w:rsidR="009818CF" w:rsidRPr="00F40045" w:rsidRDefault="009818CF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9818CF" w:rsidRPr="00F40045" w:rsidRDefault="009818CF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9818CF" w:rsidRPr="00417AA7" w:rsidRDefault="009818CF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FC8" w:rsidRPr="007A764D">
        <w:rPr>
          <w:rFonts w:asciiTheme="minorHAnsi" w:hAnsiTheme="minorHAnsi" w:cstheme="minorHAnsi"/>
          <w:noProof/>
          <w:sz w:val="24"/>
          <w:szCs w:val="24"/>
          <w:lang w:val="en-IN" w:eastAsia="en-IN" w:bidi="kn-IN"/>
        </w:rPr>
        <w:drawing>
          <wp:anchor distT="0" distB="0" distL="114300" distR="114300" simplePos="0" relativeHeight="251655680" behindDoc="0" locked="0" layoutInCell="1" allowOverlap="1" wp14:anchorId="48DC9B2A" wp14:editId="30BA22CA">
            <wp:simplePos x="0" y="0"/>
            <wp:positionH relativeFrom="page">
              <wp:posOffset>-47625</wp:posOffset>
            </wp:positionH>
            <wp:positionV relativeFrom="paragraph">
              <wp:posOffset>-1191895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1421161"/>
      <w:bookmarkEnd w:id="0"/>
      <w:r w:rsidR="00860730" w:rsidRPr="007A764D">
        <w:rPr>
          <w:rFonts w:asciiTheme="minorHAnsi" w:hAnsiTheme="minorHAnsi" w:cstheme="minorHAnsi"/>
          <w:noProof/>
          <w:sz w:val="24"/>
          <w:szCs w:val="24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8DC9B2E" wp14:editId="6FD55A6C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FE2D9" id="Group 7" o:spid="_x0000_s1026" style="position:absolute;margin-left:-19pt;margin-top:-38.1pt;width:62.9pt;height:66.5pt;z-index:251656704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7A764D">
        <w:rPr>
          <w:rFonts w:asciiTheme="minorHAnsi" w:hAnsiTheme="minorHAnsi" w:cstheme="minorHAnsi"/>
          <w:noProof/>
          <w:color w:val="000000" w:themeColor="text1"/>
          <w:sz w:val="24"/>
          <w:szCs w:val="24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8DC9B30" wp14:editId="66FAE688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AE051" id="Group 10" o:spid="_x0000_s1026" style="position:absolute;margin-left:375.5pt;margin-top:.6pt;width:58.85pt;height:63.7pt;z-index:25165772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 w:rsidRPr="007A764D">
        <w:rPr>
          <w:rFonts w:asciiTheme="minorHAnsi" w:hAnsiTheme="minorHAnsi" w:cstheme="minorHAnsi"/>
          <w:sz w:val="24"/>
          <w:szCs w:val="24"/>
        </w:rPr>
        <w:t>./</w:t>
      </w:r>
    </w:p>
    <w:p w14:paraId="48DC9A51" w14:textId="35488D9D" w:rsidR="00963DA6" w:rsidRPr="007A764D" w:rsidRDefault="002006D8" w:rsidP="00963DA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7A764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5FE4644" wp14:editId="426ACEA4">
            <wp:simplePos x="0" y="0"/>
            <wp:positionH relativeFrom="column">
              <wp:posOffset>190500</wp:posOffset>
            </wp:positionH>
            <wp:positionV relativeFrom="paragraph">
              <wp:posOffset>5005705</wp:posOffset>
            </wp:positionV>
            <wp:extent cx="1973580" cy="168148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 w:rsidRPr="007A764D"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7A764D" w14:paraId="48DC9A58" w14:textId="77777777" w:rsidTr="40301538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7A764D" w:rsidRDefault="00AD504B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Ver.</w:t>
            </w:r>
            <w:r w:rsidR="00127B90"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7A764D" w:rsidRDefault="002979C3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7A764D" w:rsidRDefault="002979C3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7A764D" w:rsidRDefault="002979C3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bCs w:val="0"/>
                <w:color w:val="FFFFFF"/>
                <w:sz w:val="24"/>
                <w:szCs w:val="24"/>
              </w:rPr>
            </w:pPr>
            <w:r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0A8C5B59" w:rsidR="002979C3" w:rsidRPr="007A764D" w:rsidRDefault="006E2848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To be a</w:t>
            </w:r>
            <w:r w:rsidR="00AD504B"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pproved </w:t>
            </w:r>
            <w:proofErr w:type="gramStart"/>
            <w:r w:rsidR="00AD504B"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By</w:t>
            </w:r>
            <w:proofErr w:type="gramEnd"/>
            <w:r w:rsidR="00AD504B"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7A764D" w:rsidRDefault="009C5EB3" w:rsidP="004817E1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w:rsidR="002979C3" w:rsidRPr="007A764D" w14:paraId="48DC9A5F" w14:textId="77777777" w:rsidTr="40301538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2E9689D9" w:rsidR="002979C3" w:rsidRPr="007A764D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8" w:type="pct"/>
            <w:vAlign w:val="center"/>
          </w:tcPr>
          <w:p w14:paraId="48DC9A5A" w14:textId="090C71F0" w:rsidR="002979C3" w:rsidRPr="007A764D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 w14:paraId="48DC9A5B" w14:textId="4DBCE0EA" w:rsidR="001B4CE7" w:rsidRPr="007A764D" w:rsidRDefault="006E2848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785" w:type="pct"/>
            <w:vAlign w:val="center"/>
          </w:tcPr>
          <w:p w14:paraId="48DC9A5C" w14:textId="357A36DF" w:rsidR="002979C3" w:rsidRPr="007A764D" w:rsidRDefault="006E284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923" w:type="pct"/>
            <w:vAlign w:val="center"/>
          </w:tcPr>
          <w:p w14:paraId="48DC9A5D" w14:textId="18F99A63" w:rsidR="002979C3" w:rsidRPr="007A764D" w:rsidRDefault="006E284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Style w:val="normaltextrun"/>
                <w:rFonts w:cs="Arial"/>
                <w:color w:val="000000"/>
                <w:shd w:val="clear" w:color="auto" w:fill="FFFFFF"/>
              </w:rPr>
              <w:t>odule Owner Name</w:t>
            </w:r>
          </w:p>
        </w:tc>
        <w:tc>
          <w:tcPr>
            <w:tcW w:w="1302" w:type="pct"/>
            <w:vAlign w:val="center"/>
          </w:tcPr>
          <w:p w14:paraId="48DC9A5E" w14:textId="3980460F" w:rsidR="002979C3" w:rsidRPr="007A764D" w:rsidRDefault="006E284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Comments </w:t>
            </w:r>
          </w:p>
        </w:tc>
      </w:tr>
      <w:tr w:rsidR="00EF2B08" w:rsidRPr="007A764D" w14:paraId="48DC9A66" w14:textId="77777777" w:rsidTr="40301538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339246DA" w:rsidR="00EF2B08" w:rsidRPr="007A764D" w:rsidRDefault="00633F13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18" w:type="pct"/>
            <w:vAlign w:val="center"/>
          </w:tcPr>
          <w:p w14:paraId="48DC9A61" w14:textId="3D7BB86A" w:rsidR="00EF2B08" w:rsidRPr="007A764D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 w14:paraId="48DC9A62" w14:textId="573273A5" w:rsidR="00EF2B08" w:rsidRPr="007A764D" w:rsidRDefault="00633F13" w:rsidP="40301538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Bidi"/>
                <w:sz w:val="24"/>
              </w:rPr>
            </w:pPr>
            <w:r>
              <w:rPr>
                <w:rFonts w:asciiTheme="minorHAnsi" w:hAnsiTheme="minorHAnsi" w:cstheme="minorBidi"/>
                <w:sz w:val="24"/>
              </w:rPr>
              <w:t>99003728</w:t>
            </w:r>
          </w:p>
        </w:tc>
        <w:tc>
          <w:tcPr>
            <w:tcW w:w="785" w:type="pct"/>
            <w:vAlign w:val="center"/>
          </w:tcPr>
          <w:p w14:paraId="48DC9A63" w14:textId="2B2DC3F3" w:rsidR="00EF2B08" w:rsidRPr="007A764D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vAlign w:val="center"/>
          </w:tcPr>
          <w:p w14:paraId="48DC9A64" w14:textId="1B266642" w:rsidR="00EF2B08" w:rsidRPr="007A764D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7A764D" w:rsidRDefault="00EF2B0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F2B08" w:rsidRPr="007A764D" w14:paraId="48DC9A6D" w14:textId="77777777" w:rsidTr="40301538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25B9C358" w:rsidR="00EF2B08" w:rsidRPr="007A764D" w:rsidRDefault="00633F13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518" w:type="pct"/>
            <w:vAlign w:val="center"/>
          </w:tcPr>
          <w:p w14:paraId="48DC9A68" w14:textId="4E5E8523" w:rsidR="00EF2B08" w:rsidRPr="007A764D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 w14:paraId="48DC9A69" w14:textId="77FF6FE2" w:rsidR="00EF2B08" w:rsidRPr="007A764D" w:rsidRDefault="00633F13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99003729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/  Pushkar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Antony</w:t>
            </w:r>
          </w:p>
        </w:tc>
        <w:tc>
          <w:tcPr>
            <w:tcW w:w="785" w:type="pct"/>
            <w:vAlign w:val="center"/>
          </w:tcPr>
          <w:p w14:paraId="48DC9A6A" w14:textId="64439964" w:rsidR="00EF2B08" w:rsidRPr="007A764D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vAlign w:val="center"/>
          </w:tcPr>
          <w:p w14:paraId="48DC9A6B" w14:textId="77507273" w:rsidR="00EF2B08" w:rsidRPr="007A764D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7A764D" w:rsidRDefault="00EF2B0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F2B08" w:rsidRPr="007A764D" w14:paraId="48DC9A74" w14:textId="77777777" w:rsidTr="40301538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2A42DAC4" w:rsidR="00EF2B08" w:rsidRPr="007A764D" w:rsidRDefault="00633F13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518" w:type="pct"/>
            <w:vAlign w:val="center"/>
          </w:tcPr>
          <w:p w14:paraId="48DC9A6F" w14:textId="77777777" w:rsidR="00EF2B08" w:rsidRPr="007A764D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 w14:paraId="48DC9A70" w14:textId="1E88CD28" w:rsidR="00EF2B08" w:rsidRPr="007A764D" w:rsidRDefault="00633F13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99003730</w:t>
            </w:r>
          </w:p>
        </w:tc>
        <w:tc>
          <w:tcPr>
            <w:tcW w:w="785" w:type="pct"/>
            <w:vAlign w:val="center"/>
          </w:tcPr>
          <w:p w14:paraId="48DC9A71" w14:textId="77777777" w:rsidR="00EF2B08" w:rsidRPr="007A764D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7A764D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7A764D" w:rsidRDefault="00EF2B0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EF2B08" w:rsidRPr="007A764D" w14:paraId="48DC9A7B" w14:textId="77777777" w:rsidTr="40301538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583AE300" w:rsidR="00EF2B08" w:rsidRPr="007A764D" w:rsidRDefault="00633F13" w:rsidP="004817E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518" w:type="pct"/>
            <w:vAlign w:val="center"/>
          </w:tcPr>
          <w:p w14:paraId="48DC9A76" w14:textId="77777777" w:rsidR="00EF2B08" w:rsidRPr="007A764D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vAlign w:val="center"/>
          </w:tcPr>
          <w:p w14:paraId="48DC9A77" w14:textId="092F9F06" w:rsidR="00EF2B08" w:rsidRPr="007A764D" w:rsidRDefault="00633F13" w:rsidP="004817E1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99003732</w:t>
            </w:r>
          </w:p>
        </w:tc>
        <w:tc>
          <w:tcPr>
            <w:tcW w:w="785" w:type="pct"/>
            <w:vAlign w:val="center"/>
          </w:tcPr>
          <w:p w14:paraId="48DC9A78" w14:textId="77777777" w:rsidR="00EF2B08" w:rsidRPr="007A764D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7A764D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7A764D" w:rsidRDefault="00EF2B08" w:rsidP="004817E1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8DC9A7C" w14:textId="49458331" w:rsidR="004817E1" w:rsidRPr="007A764D" w:rsidRDefault="004817E1" w:rsidP="004817E1"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A764D">
        <w:rPr>
          <w:rStyle w:val="Strong"/>
          <w:rFonts w:asciiTheme="minorHAnsi" w:hAnsiTheme="minorHAnsi" w:cstheme="minorHAnsi"/>
          <w:sz w:val="24"/>
          <w:szCs w:val="24"/>
        </w:rPr>
        <w:t>Document History</w:t>
      </w:r>
    </w:p>
    <w:p w14:paraId="48DC9A7D" w14:textId="77777777" w:rsidR="002979C3" w:rsidRPr="007A764D" w:rsidRDefault="002979C3" w:rsidP="00B96BE2">
      <w:pPr>
        <w:ind w:left="360"/>
        <w:rPr>
          <w:rStyle w:val="Strong"/>
          <w:rFonts w:asciiTheme="minorHAnsi" w:hAnsiTheme="minorHAnsi" w:cstheme="minorHAnsi"/>
          <w:sz w:val="24"/>
          <w:szCs w:val="24"/>
        </w:rPr>
      </w:pPr>
    </w:p>
    <w:p w14:paraId="48DC9A7E" w14:textId="77777777" w:rsidR="00860730" w:rsidRPr="007A764D" w:rsidRDefault="00860730" w:rsidP="00E164ED">
      <w:pPr>
        <w:pStyle w:val="TOCHeading"/>
        <w:jc w:val="center"/>
        <w:rPr>
          <w:rFonts w:asciiTheme="minorHAnsi" w:hAnsiTheme="minorHAnsi" w:cstheme="minorHAnsi"/>
        </w:rPr>
      </w:pPr>
      <w:bookmarkStart w:id="1" w:name="_Toc229759047"/>
      <w:bookmarkStart w:id="2" w:name="_Toc229764175"/>
    </w:p>
    <w:bookmarkEnd w:id="1"/>
    <w:bookmarkEnd w:id="2"/>
    <w:p w14:paraId="609A23F8" w14:textId="7C813C6E" w:rsidR="003A1816" w:rsidRPr="007A764D" w:rsidRDefault="003A1816" w:rsidP="007C7F72">
      <w:pPr>
        <w:pStyle w:val="TOCHeading"/>
        <w:rPr>
          <w:rFonts w:asciiTheme="minorHAnsi" w:hAnsiTheme="minorHAnsi" w:cstheme="minorHAnsi"/>
        </w:rPr>
      </w:pPr>
    </w:p>
    <w:p w14:paraId="268131C1" w14:textId="2608043D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4DA5CFA" w14:textId="7A427FB3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91AF693" w14:textId="07C0C9E3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789A05E1" w14:textId="6974DAE4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3A05173E" w14:textId="427E9ED4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A65F139" w14:textId="467314B8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223057BA" w14:textId="2BB34C39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4370ED7" w14:textId="1B96DACD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79F2551B" w14:textId="3AD7611E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94CE1CD" w14:textId="0C5E2674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72E995F1" w14:textId="63307B8D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43D8BFEB" w14:textId="360F7718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1910390" w14:textId="514E4454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A490BCF" w14:textId="72460994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3E40C1EC" w14:textId="1704A929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3291FE46" w14:textId="42CFEA87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6A8A538" w14:textId="6653E75F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6F5FF193" w14:textId="33EA1D20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5C9D4350" w14:textId="434CAB5D" w:rsidR="7C493704" w:rsidRPr="007A764D" w:rsidRDefault="7C493704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71A27700" w14:textId="7A270375" w:rsidR="7C493704" w:rsidRPr="007A764D" w:rsidRDefault="7C493704" w:rsidP="001B7088">
      <w:pPr>
        <w:ind w:firstLine="0"/>
        <w:rPr>
          <w:rFonts w:asciiTheme="minorHAnsi" w:hAnsiTheme="minorHAnsi" w:cstheme="minorHAnsi"/>
          <w:sz w:val="24"/>
          <w:szCs w:val="24"/>
        </w:rPr>
      </w:pPr>
    </w:p>
    <w:p w14:paraId="3C8BA08C" w14:textId="0769B4DE" w:rsidR="007C7F72" w:rsidRPr="007A764D" w:rsidRDefault="007C7F72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7D4C4D83" w14:textId="425D56A0" w:rsidR="007C7F72" w:rsidRPr="007A764D" w:rsidRDefault="007C7F72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14:paraId="11D118DC" w14:textId="6EF9B186" w:rsidR="007C7F72" w:rsidRPr="007A764D" w:rsidRDefault="007C7F72" w:rsidP="7C49370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105952181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57EA31B" w14:textId="63506DDE" w:rsidR="00821F9D" w:rsidRPr="007A764D" w:rsidRDefault="00821F9D">
          <w:pPr>
            <w:pStyle w:val="TOCHeading"/>
            <w:rPr>
              <w:rFonts w:asciiTheme="minorHAnsi" w:hAnsiTheme="minorHAnsi" w:cstheme="minorHAnsi"/>
            </w:rPr>
          </w:pPr>
          <w:r w:rsidRPr="007A764D">
            <w:rPr>
              <w:rFonts w:asciiTheme="minorHAnsi" w:hAnsiTheme="minorHAnsi" w:cstheme="minorHAnsi"/>
            </w:rPr>
            <w:t>Table of Contents</w:t>
          </w:r>
        </w:p>
        <w:p w14:paraId="6E9F0ED1" w14:textId="6E870703" w:rsidR="006E2848" w:rsidRDefault="00821F9D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r w:rsidRPr="007A764D">
            <w:rPr>
              <w:caps/>
              <w:sz w:val="24"/>
              <w:szCs w:val="24"/>
            </w:rPr>
            <w:fldChar w:fldCharType="begin"/>
          </w:r>
          <w:r w:rsidRPr="007A764D">
            <w:rPr>
              <w:sz w:val="24"/>
              <w:szCs w:val="24"/>
            </w:rPr>
            <w:instrText xml:space="preserve"> TOC \o "1-3" \h \z \u </w:instrText>
          </w:r>
          <w:r w:rsidRPr="007A764D">
            <w:rPr>
              <w:caps/>
              <w:sz w:val="24"/>
              <w:szCs w:val="24"/>
            </w:rPr>
            <w:fldChar w:fldCharType="separate"/>
          </w:r>
          <w:hyperlink w:anchor="_Toc53129062" w:history="1">
            <w:r w:rsidR="006E2848" w:rsidRPr="00B85F4C">
              <w:rPr>
                <w:rStyle w:val="Hyperlink"/>
                <w:noProof/>
              </w:rPr>
              <w:t>Table of Figures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_Toc53129062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3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67086461" w14:textId="2AC11316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63" w:history="1">
            <w:r w:rsidR="006E2848" w:rsidRPr="00B85F4C">
              <w:rPr>
                <w:rStyle w:val="Hyperlink"/>
                <w:noProof/>
              </w:rPr>
              <w:t>Table of Tables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_Toc53129063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4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47FFD234" w14:textId="2329C724" w:rsidR="006E2848" w:rsidRDefault="00411D0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3129064" w:history="1">
            <w:r w:rsidR="006E2848" w:rsidRPr="00B85F4C">
              <w:rPr>
                <w:rStyle w:val="Hyperlink"/>
                <w:noProof/>
              </w:rPr>
              <w:t>ACTIVITY 1: SYSTEM/ SOFTWARE DEVELOPMENT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_Toc53129064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4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3C2FDD1F" w14:textId="7C7AC731" w:rsidR="006E2848" w:rsidRDefault="003062F1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r w:rsidRPr="005A30FA">
            <w:rPr>
              <w:b/>
            </w:rPr>
            <w:t>INTRODUCTION</w:t>
          </w:r>
          <w:r>
            <w:t>……………………………………………………………………………………………………………………………………………………………5</w:t>
          </w:r>
        </w:p>
        <w:p w14:paraId="1342CC00" w14:textId="3827CFD1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66" w:history="1">
            <w:r w:rsidR="006E2848" w:rsidRPr="00B85F4C">
              <w:rPr>
                <w:rStyle w:val="Hyperlink"/>
                <w:b/>
                <w:bCs/>
                <w:noProof/>
                <w:lang w:eastAsia="en-IN"/>
              </w:rPr>
              <w:t>MY PRODUCT: “Name ”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_Toc53129066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6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0498D865" w14:textId="6777C9D5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67" w:history="1">
            <w:r w:rsidR="006E2848" w:rsidRPr="00B85F4C">
              <w:rPr>
                <w:rStyle w:val="Hyperlink"/>
                <w:b/>
                <w:bCs/>
                <w:noProof/>
                <w:lang w:eastAsia="en-IN"/>
              </w:rPr>
              <w:t>SWOT ANALYSIS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_Toc53129067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7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76B25D99" w14:textId="50B01772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68" w:history="1">
            <w:r w:rsidR="006E2848" w:rsidRPr="00B85F4C">
              <w:rPr>
                <w:rStyle w:val="Hyperlink"/>
                <w:b/>
                <w:bCs/>
                <w:noProof/>
                <w:lang w:eastAsia="en-IN"/>
              </w:rPr>
              <w:t>REQUIREMENTS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_Toc53129068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7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33BDBEA7" w14:textId="1F705D4F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69" w:history="1">
            <w:r w:rsidR="006E2848" w:rsidRPr="00B85F4C">
              <w:rPr>
                <w:rStyle w:val="Hyperlink"/>
                <w:b/>
                <w:bCs/>
                <w:noProof/>
              </w:rPr>
              <w:t>DESIGN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_Toc53129069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8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1147E11E" w14:textId="5B06F9AD" w:rsidR="006E2848" w:rsidRDefault="00411D07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3129070" w:history="1">
            <w:r w:rsidR="006E2848" w:rsidRPr="00B85F4C">
              <w:rPr>
                <w:rStyle w:val="Hyperlink"/>
                <w:noProof/>
                <w:lang w:eastAsia="en-IN"/>
              </w:rPr>
              <w:t>HIGH LEVEL DESIGN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_Toc53129070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8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0D93E437" w14:textId="6AB55FBD" w:rsidR="006E2848" w:rsidRDefault="00411D07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3129071" w:history="1">
            <w:r w:rsidR="006E2848" w:rsidRPr="00B85F4C">
              <w:rPr>
                <w:rStyle w:val="Hyperlink"/>
                <w:noProof/>
                <w:lang w:eastAsia="en-IN"/>
              </w:rPr>
              <w:t>LOW LEVEL DESIGN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_Toc53129071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11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7DA6BAD0" w14:textId="3E77B0FE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72" w:history="1">
            <w:r w:rsidR="006E2848" w:rsidRPr="00B85F4C">
              <w:rPr>
                <w:rStyle w:val="Hyperlink"/>
                <w:b/>
                <w:bCs/>
                <w:noProof/>
                <w:lang w:eastAsia="en-IN"/>
              </w:rPr>
              <w:t>TEST PLANS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_Toc53129072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13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0059BD8B" w14:textId="18FE804B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73" w:history="1">
            <w:r w:rsidR="006E2848" w:rsidRPr="00B85F4C">
              <w:rPr>
                <w:rStyle w:val="Hyperlink"/>
                <w:b/>
                <w:bCs/>
                <w:noProof/>
                <w:lang w:val="en-IN" w:eastAsia="en-IN"/>
              </w:rPr>
              <w:t>REFERENCES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_Toc53129073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15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0DC93A44" w14:textId="65C7F687" w:rsidR="006E2848" w:rsidRDefault="00411D0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3129074" w:history="1">
            <w:r w:rsidR="006E2848" w:rsidRPr="00B85F4C">
              <w:rPr>
                <w:rStyle w:val="Hyperlink"/>
                <w:noProof/>
                <w:lang w:eastAsia="en-IN"/>
              </w:rPr>
              <w:t>ACTIVITY 2: AGILE METHODOLOGY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_Toc53129074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15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7BCD0217" w14:textId="41AD0871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75" w:history="1">
            <w:r w:rsidR="006E2848" w:rsidRPr="00B85F4C">
              <w:rPr>
                <w:rStyle w:val="Hyperlink"/>
                <w:b/>
                <w:bCs/>
                <w:noProof/>
                <w:lang w:eastAsia="en-IN"/>
              </w:rPr>
              <w:t>THEME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_Toc53129075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15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02D62E31" w14:textId="2FDC36C8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76" w:history="1">
            <w:r w:rsidR="006E2848" w:rsidRPr="00B85F4C">
              <w:rPr>
                <w:rStyle w:val="Hyperlink"/>
                <w:b/>
                <w:bCs/>
                <w:noProof/>
                <w:lang w:eastAsia="en-IN"/>
              </w:rPr>
              <w:t>EPIC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_Toc53129076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15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6DB6C0D3" w14:textId="546E7D20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77" w:history="1">
            <w:r w:rsidR="006E2848" w:rsidRPr="00B85F4C">
              <w:rPr>
                <w:rStyle w:val="Hyperlink"/>
                <w:b/>
                <w:bCs/>
                <w:noProof/>
                <w:shd w:val="clear" w:color="auto" w:fill="FFFFFF"/>
                <w:lang w:eastAsia="en-IN"/>
              </w:rPr>
              <w:t>USER STORY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_Toc53129077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16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1710533F" w14:textId="1A974125" w:rsidR="006E2848" w:rsidRDefault="00411D07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3129078" w:history="1">
            <w:r w:rsidR="006E2848" w:rsidRPr="00B85F4C">
              <w:rPr>
                <w:rStyle w:val="Hyperlink"/>
                <w:rFonts w:eastAsia="Helvetica"/>
                <w:b/>
                <w:bCs/>
                <w:noProof/>
              </w:rPr>
              <w:t>REFERENCES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_Toc53129078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17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6856545A" w14:textId="78366FC3" w:rsidR="006E2848" w:rsidRDefault="00411D0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3129079" w:history="1">
            <w:r w:rsidR="006E2848" w:rsidRPr="00B85F4C">
              <w:rPr>
                <w:rStyle w:val="Hyperlink"/>
                <w:rFonts w:eastAsia="Helvetica"/>
                <w:noProof/>
              </w:rPr>
              <w:t>APPENDIX: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_Toc53129079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17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14:paraId="66DC140B" w14:textId="7172F43C" w:rsidR="6950B3C9" w:rsidRPr="006F2AD5" w:rsidRDefault="00821F9D" w:rsidP="6950B3C9">
          <w:pPr>
            <w:rPr>
              <w:rFonts w:asciiTheme="minorHAnsi" w:hAnsiTheme="minorHAnsi" w:cstheme="minorHAnsi"/>
              <w:sz w:val="24"/>
              <w:szCs w:val="24"/>
            </w:rPr>
          </w:pPr>
          <w:r w:rsidRPr="007A764D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F6A3D4" w14:textId="54DEF597" w:rsidR="00367F74" w:rsidRPr="006F2AD5" w:rsidRDefault="001B7088" w:rsidP="006E2848">
      <w:pPr>
        <w:pStyle w:val="Heading2"/>
      </w:pPr>
      <w:bookmarkStart w:id="3" w:name="_Toc53129062"/>
      <w:r>
        <w:t>Table of Figures</w:t>
      </w:r>
      <w:bookmarkEnd w:id="3"/>
    </w:p>
    <w:p w14:paraId="6DE31116" w14:textId="3D89C428" w:rsidR="00EB31E0" w:rsidRDefault="001B7088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bCs/>
          <w:sz w:val="24"/>
          <w:szCs w:val="24"/>
        </w:rPr>
        <w:instrText xml:space="preserve"> TOC \h \z \c "Figure" </w:instrText>
      </w:r>
      <w:r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hyperlink w:anchor="_Toc52177314" w:history="1">
        <w:r w:rsidR="00EB31E0" w:rsidRPr="009D7FAF">
          <w:rPr>
            <w:rStyle w:val="Hyperlink"/>
            <w:noProof/>
          </w:rPr>
          <w:t>Figure 1 CLASS DIAGRAM(HIGH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_Toc52177314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10</w:t>
        </w:r>
        <w:r w:rsidR="00EB31E0">
          <w:rPr>
            <w:noProof/>
            <w:webHidden/>
          </w:rPr>
          <w:fldChar w:fldCharType="end"/>
        </w:r>
      </w:hyperlink>
    </w:p>
    <w:p w14:paraId="3B137287" w14:textId="5351BDB4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5" w:history="1">
        <w:r w:rsidR="00EB31E0" w:rsidRPr="009D7FAF">
          <w:rPr>
            <w:rStyle w:val="Hyperlink"/>
            <w:noProof/>
          </w:rPr>
          <w:t>Figure 2 USE CASE DIAGRAM 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_Toc52177315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11</w:t>
        </w:r>
        <w:r w:rsidR="00EB31E0">
          <w:rPr>
            <w:noProof/>
            <w:webHidden/>
          </w:rPr>
          <w:fldChar w:fldCharType="end"/>
        </w:r>
      </w:hyperlink>
    </w:p>
    <w:p w14:paraId="741D707E" w14:textId="3FC751E0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6" w:history="1">
        <w:r w:rsidR="00EB31E0" w:rsidRPr="009D7FAF">
          <w:rPr>
            <w:rStyle w:val="Hyperlink"/>
            <w:noProof/>
          </w:rPr>
          <w:t>Figure 3 ACTIVITY DIAGRAM 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_Toc52177316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12</w:t>
        </w:r>
        <w:r w:rsidR="00EB31E0">
          <w:rPr>
            <w:noProof/>
            <w:webHidden/>
          </w:rPr>
          <w:fldChar w:fldCharType="end"/>
        </w:r>
      </w:hyperlink>
    </w:p>
    <w:p w14:paraId="28718E9B" w14:textId="140C7A77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7" w:history="1">
        <w:r w:rsidR="00EB31E0" w:rsidRPr="009D7FAF">
          <w:rPr>
            <w:rStyle w:val="Hyperlink"/>
            <w:noProof/>
          </w:rPr>
          <w:t>Figure 4 USE CASE DIAGRAM (LOW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_Toc52177317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12</w:t>
        </w:r>
        <w:r w:rsidR="00EB31E0">
          <w:rPr>
            <w:noProof/>
            <w:webHidden/>
          </w:rPr>
          <w:fldChar w:fldCharType="end"/>
        </w:r>
      </w:hyperlink>
    </w:p>
    <w:p w14:paraId="27789B77" w14:textId="522DA302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8" w:history="1">
        <w:r w:rsidR="00EB31E0" w:rsidRPr="009D7FAF">
          <w:rPr>
            <w:rStyle w:val="Hyperlink"/>
            <w:noProof/>
          </w:rPr>
          <w:t>Figure 5 ACTVITY DIAGRAM (LOW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_Toc52177318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13</w:t>
        </w:r>
        <w:r w:rsidR="00EB31E0">
          <w:rPr>
            <w:noProof/>
            <w:webHidden/>
          </w:rPr>
          <w:fldChar w:fldCharType="end"/>
        </w:r>
      </w:hyperlink>
    </w:p>
    <w:p w14:paraId="58F0DED3" w14:textId="18677A41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9" w:history="1">
        <w:r w:rsidR="00EB31E0" w:rsidRPr="009D7FAF">
          <w:rPr>
            <w:rStyle w:val="Hyperlink"/>
            <w:noProof/>
          </w:rPr>
          <w:t>Figure 6 BLOCK DIAGRAM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_Toc52177319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13</w:t>
        </w:r>
        <w:r w:rsidR="00EB31E0">
          <w:rPr>
            <w:noProof/>
            <w:webHidden/>
          </w:rPr>
          <w:fldChar w:fldCharType="end"/>
        </w:r>
      </w:hyperlink>
    </w:p>
    <w:p w14:paraId="2BA12024" w14:textId="4CA31B43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0" w:history="1">
        <w:r w:rsidR="00EB31E0" w:rsidRPr="009D7FAF">
          <w:rPr>
            <w:rStyle w:val="Hyperlink"/>
            <w:noProof/>
          </w:rPr>
          <w:t>Figure 7 COMPONENT DIAGRAM 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_Toc52177320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22</w:t>
        </w:r>
        <w:r w:rsidR="00EB31E0">
          <w:rPr>
            <w:noProof/>
            <w:webHidden/>
          </w:rPr>
          <w:fldChar w:fldCharType="end"/>
        </w:r>
      </w:hyperlink>
    </w:p>
    <w:p w14:paraId="5F5AD699" w14:textId="0D1CD0F6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1" w:history="1">
        <w:r w:rsidR="00EB31E0" w:rsidRPr="009D7FAF">
          <w:rPr>
            <w:rStyle w:val="Hyperlink"/>
            <w:noProof/>
          </w:rPr>
          <w:t>Figure 8 ACTIVITY DIAGRAM 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_Toc52177321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23</w:t>
        </w:r>
        <w:r w:rsidR="00EB31E0">
          <w:rPr>
            <w:noProof/>
            <w:webHidden/>
          </w:rPr>
          <w:fldChar w:fldCharType="end"/>
        </w:r>
      </w:hyperlink>
    </w:p>
    <w:p w14:paraId="3AE79D66" w14:textId="393CA8D3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r:id="rId15" w:anchor="_Toc52177322" w:history="1">
        <w:r w:rsidR="00EB31E0" w:rsidRPr="009D7FAF">
          <w:rPr>
            <w:rStyle w:val="Hyperlink"/>
            <w:noProof/>
          </w:rPr>
          <w:t>Figure 9 ACTIVITY DIAGRAM (LOW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_Toc52177322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24</w:t>
        </w:r>
        <w:r w:rsidR="00EB31E0">
          <w:rPr>
            <w:noProof/>
            <w:webHidden/>
          </w:rPr>
          <w:fldChar w:fldCharType="end"/>
        </w:r>
      </w:hyperlink>
    </w:p>
    <w:p w14:paraId="628E2885" w14:textId="08267665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3" w:history="1">
        <w:r w:rsidR="00EB31E0" w:rsidRPr="009D7FAF">
          <w:rPr>
            <w:rStyle w:val="Hyperlink"/>
            <w:noProof/>
          </w:rPr>
          <w:t>Figure 10- ACTIVITY DIAGRAM (LOW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_Toc52177323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24</w:t>
        </w:r>
        <w:r w:rsidR="00EB31E0">
          <w:rPr>
            <w:noProof/>
            <w:webHidden/>
          </w:rPr>
          <w:fldChar w:fldCharType="end"/>
        </w:r>
      </w:hyperlink>
    </w:p>
    <w:p w14:paraId="02B567B0" w14:textId="5A7F9AA7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4" w:history="1">
        <w:r w:rsidR="00EB31E0" w:rsidRPr="009D7FAF">
          <w:rPr>
            <w:rStyle w:val="Hyperlink"/>
            <w:noProof/>
          </w:rPr>
          <w:t>Figure 11 TEST PLAN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_Toc52177324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25</w:t>
        </w:r>
        <w:r w:rsidR="00EB31E0">
          <w:rPr>
            <w:noProof/>
            <w:webHidden/>
          </w:rPr>
          <w:fldChar w:fldCharType="end"/>
        </w:r>
      </w:hyperlink>
    </w:p>
    <w:p w14:paraId="04577799" w14:textId="6B353BC2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5" w:history="1">
        <w:r w:rsidR="00EB31E0" w:rsidRPr="009D7FAF">
          <w:rPr>
            <w:rStyle w:val="Hyperlink"/>
            <w:noProof/>
          </w:rPr>
          <w:t>Figure 12 GIT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_Toc52177325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27</w:t>
        </w:r>
        <w:r w:rsidR="00EB31E0">
          <w:rPr>
            <w:noProof/>
            <w:webHidden/>
          </w:rPr>
          <w:fldChar w:fldCharType="end"/>
        </w:r>
      </w:hyperlink>
    </w:p>
    <w:p w14:paraId="2A93E5F4" w14:textId="4E08C1C8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6" w:history="1">
        <w:r w:rsidR="00EB31E0" w:rsidRPr="009D7FAF">
          <w:rPr>
            <w:rStyle w:val="Hyperlink"/>
            <w:noProof/>
          </w:rPr>
          <w:t>Figure 13 GIT ISSUES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_Toc52177326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28</w:t>
        </w:r>
        <w:r w:rsidR="00EB31E0">
          <w:rPr>
            <w:noProof/>
            <w:webHidden/>
          </w:rPr>
          <w:fldChar w:fldCharType="end"/>
        </w:r>
      </w:hyperlink>
    </w:p>
    <w:p w14:paraId="06E9830C" w14:textId="0A370A8E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7" w:history="1">
        <w:r w:rsidR="00EB31E0" w:rsidRPr="009D7FAF">
          <w:rPr>
            <w:rStyle w:val="Hyperlink"/>
            <w:noProof/>
          </w:rPr>
          <w:t>Figure 14 GIT COMMITS 1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_Toc52177327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28</w:t>
        </w:r>
        <w:r w:rsidR="00EB31E0">
          <w:rPr>
            <w:noProof/>
            <w:webHidden/>
          </w:rPr>
          <w:fldChar w:fldCharType="end"/>
        </w:r>
      </w:hyperlink>
    </w:p>
    <w:p w14:paraId="47551D8B" w14:textId="19AE2E74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8" w:history="1">
        <w:r w:rsidR="00EB31E0" w:rsidRPr="009D7FAF">
          <w:rPr>
            <w:rStyle w:val="Hyperlink"/>
            <w:noProof/>
          </w:rPr>
          <w:t>Figure 15 GIT COMMIT 2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_Toc52177328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29</w:t>
        </w:r>
        <w:r w:rsidR="00EB31E0">
          <w:rPr>
            <w:noProof/>
            <w:webHidden/>
          </w:rPr>
          <w:fldChar w:fldCharType="end"/>
        </w:r>
      </w:hyperlink>
    </w:p>
    <w:p w14:paraId="275B25D7" w14:textId="6E486B62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29" w:history="1">
        <w:r w:rsidR="00EB31E0" w:rsidRPr="009D7FAF">
          <w:rPr>
            <w:rStyle w:val="Hyperlink"/>
            <w:noProof/>
          </w:rPr>
          <w:t>Figure 16 GIT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_Toc52177329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30</w:t>
        </w:r>
        <w:r w:rsidR="00EB31E0">
          <w:rPr>
            <w:noProof/>
            <w:webHidden/>
          </w:rPr>
          <w:fldChar w:fldCharType="end"/>
        </w:r>
      </w:hyperlink>
    </w:p>
    <w:p w14:paraId="6EC77E12" w14:textId="3DC484FE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30" w:history="1">
        <w:r w:rsidR="00EB31E0" w:rsidRPr="009D7FAF">
          <w:rPr>
            <w:rStyle w:val="Hyperlink"/>
            <w:noProof/>
          </w:rPr>
          <w:t>Figure 17 GIT MAKE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_Toc52177330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31</w:t>
        </w:r>
        <w:r w:rsidR="00EB31E0">
          <w:rPr>
            <w:noProof/>
            <w:webHidden/>
          </w:rPr>
          <w:fldChar w:fldCharType="end"/>
        </w:r>
      </w:hyperlink>
    </w:p>
    <w:p w14:paraId="763C77FD" w14:textId="606B6ECB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31" w:history="1">
        <w:r w:rsidR="00EB31E0" w:rsidRPr="009D7FAF">
          <w:rPr>
            <w:rStyle w:val="Hyperlink"/>
            <w:noProof/>
          </w:rPr>
          <w:t>Figure 18 GIT MAKE 2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_Toc52177331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31</w:t>
        </w:r>
        <w:r w:rsidR="00EB31E0">
          <w:rPr>
            <w:noProof/>
            <w:webHidden/>
          </w:rPr>
          <w:fldChar w:fldCharType="end"/>
        </w:r>
      </w:hyperlink>
    </w:p>
    <w:p w14:paraId="08D42411" w14:textId="1936B46A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32" w:history="1">
        <w:r w:rsidR="00EB31E0" w:rsidRPr="009D7FAF">
          <w:rPr>
            <w:rStyle w:val="Hyperlink"/>
            <w:noProof/>
          </w:rPr>
          <w:t>Figure 19 GIT BUILD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_Toc52177332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32</w:t>
        </w:r>
        <w:r w:rsidR="00EB31E0">
          <w:rPr>
            <w:noProof/>
            <w:webHidden/>
          </w:rPr>
          <w:fldChar w:fldCharType="end"/>
        </w:r>
      </w:hyperlink>
    </w:p>
    <w:p w14:paraId="4D785D18" w14:textId="57A84D08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33" w:history="1">
        <w:r w:rsidR="00EB31E0" w:rsidRPr="009D7FAF">
          <w:rPr>
            <w:rStyle w:val="Hyperlink"/>
            <w:noProof/>
          </w:rPr>
          <w:t>Figure 20 GIT CODE QUALITY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_Toc52177333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32</w:t>
        </w:r>
        <w:r w:rsidR="00EB31E0">
          <w:rPr>
            <w:noProof/>
            <w:webHidden/>
          </w:rPr>
          <w:fldChar w:fldCharType="end"/>
        </w:r>
      </w:hyperlink>
    </w:p>
    <w:p w14:paraId="1EA64F5C" w14:textId="433BF2EC" w:rsidR="00367F74" w:rsidRPr="007A764D" w:rsidRDefault="001B7088" w:rsidP="006F2AD5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end"/>
      </w:r>
    </w:p>
    <w:p w14:paraId="614D4324" w14:textId="1255CF20" w:rsidR="00367F74" w:rsidRPr="00590BA6" w:rsidRDefault="006F2AD5" w:rsidP="006E2848">
      <w:pPr>
        <w:pStyle w:val="Heading2"/>
      </w:pPr>
      <w:bookmarkStart w:id="4" w:name="_Toc53129063"/>
      <w:r w:rsidRPr="007A764D">
        <w:t>Ta</w:t>
      </w:r>
      <w:r w:rsidR="00590BA6">
        <w:t>ble of Tables</w:t>
      </w:r>
      <w:bookmarkEnd w:id="4"/>
    </w:p>
    <w:p w14:paraId="1449FBF7" w14:textId="6AC186D7" w:rsidR="00EB31E0" w:rsidRDefault="006F2AD5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bCs/>
          <w:sz w:val="24"/>
          <w:szCs w:val="24"/>
        </w:rPr>
        <w:instrText xml:space="preserve"> TOC \h \z \c "Table" </w:instrText>
      </w:r>
      <w:r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hyperlink w:anchor="_Toc52177304" w:history="1">
        <w:r w:rsidR="00EB31E0" w:rsidRPr="00CE3CA0">
          <w:rPr>
            <w:rStyle w:val="Hyperlink"/>
            <w:noProof/>
          </w:rPr>
          <w:t>Table 1 AGING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_Toc52177304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6</w:t>
        </w:r>
        <w:r w:rsidR="00EB31E0">
          <w:rPr>
            <w:noProof/>
            <w:webHidden/>
          </w:rPr>
          <w:fldChar w:fldCharType="end"/>
        </w:r>
      </w:hyperlink>
    </w:p>
    <w:p w14:paraId="7553F869" w14:textId="18173ED9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05" w:history="1">
        <w:r w:rsidR="00EB31E0" w:rsidRPr="00CE3CA0">
          <w:rPr>
            <w:rStyle w:val="Hyperlink"/>
            <w:noProof/>
          </w:rPr>
          <w:t>Table 2 GRADING COST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_Toc52177305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6</w:t>
        </w:r>
        <w:r w:rsidR="00EB31E0">
          <w:rPr>
            <w:noProof/>
            <w:webHidden/>
          </w:rPr>
          <w:fldChar w:fldCharType="end"/>
        </w:r>
      </w:hyperlink>
    </w:p>
    <w:p w14:paraId="316DD180" w14:textId="449D3ED7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06" w:history="1">
        <w:r w:rsidR="00EB31E0" w:rsidRPr="00CE3CA0">
          <w:rPr>
            <w:rStyle w:val="Hyperlink"/>
            <w:noProof/>
          </w:rPr>
          <w:t>Table 3 REQUIREMENTS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_Toc52177306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8</w:t>
        </w:r>
        <w:r w:rsidR="00EB31E0">
          <w:rPr>
            <w:noProof/>
            <w:webHidden/>
          </w:rPr>
          <w:fldChar w:fldCharType="end"/>
        </w:r>
      </w:hyperlink>
    </w:p>
    <w:p w14:paraId="5D0AF0FE" w14:textId="343A439D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07" w:history="1">
        <w:r w:rsidR="00EB31E0" w:rsidRPr="00CE3CA0">
          <w:rPr>
            <w:rStyle w:val="Hyperlink"/>
            <w:noProof/>
          </w:rPr>
          <w:t>Table 4 HIGH LEVEL TEST PLAN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_Toc52177307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15</w:t>
        </w:r>
        <w:r w:rsidR="00EB31E0">
          <w:rPr>
            <w:noProof/>
            <w:webHidden/>
          </w:rPr>
          <w:fldChar w:fldCharType="end"/>
        </w:r>
      </w:hyperlink>
    </w:p>
    <w:p w14:paraId="07CC23C8" w14:textId="1E60C030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08" w:history="1">
        <w:r w:rsidR="00EB31E0" w:rsidRPr="00CE3CA0">
          <w:rPr>
            <w:rStyle w:val="Hyperlink"/>
            <w:noProof/>
          </w:rPr>
          <w:t>Table 5 LOW LEVEL TEST PLAN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_Toc52177308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16</w:t>
        </w:r>
        <w:r w:rsidR="00EB31E0">
          <w:rPr>
            <w:noProof/>
            <w:webHidden/>
          </w:rPr>
          <w:fldChar w:fldCharType="end"/>
        </w:r>
      </w:hyperlink>
    </w:p>
    <w:p w14:paraId="3D856B86" w14:textId="51162DC2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09" w:history="1">
        <w:r w:rsidR="00EB31E0" w:rsidRPr="00CE3CA0">
          <w:rPr>
            <w:rStyle w:val="Hyperlink"/>
            <w:noProof/>
          </w:rPr>
          <w:t>Table 6 USER STORIES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_Toc52177309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17</w:t>
        </w:r>
        <w:r w:rsidR="00EB31E0">
          <w:rPr>
            <w:noProof/>
            <w:webHidden/>
          </w:rPr>
          <w:fldChar w:fldCharType="end"/>
        </w:r>
      </w:hyperlink>
    </w:p>
    <w:p w14:paraId="427AD28A" w14:textId="6665B16C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0" w:history="1">
        <w:r w:rsidR="00EB31E0" w:rsidRPr="00CE3CA0">
          <w:rPr>
            <w:rStyle w:val="Hyperlink"/>
            <w:noProof/>
          </w:rPr>
          <w:t>Table 7 AGING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_Toc52177310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19</w:t>
        </w:r>
        <w:r w:rsidR="00EB31E0">
          <w:rPr>
            <w:noProof/>
            <w:webHidden/>
          </w:rPr>
          <w:fldChar w:fldCharType="end"/>
        </w:r>
      </w:hyperlink>
    </w:p>
    <w:p w14:paraId="7CEBD052" w14:textId="2A24F1BB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1" w:history="1">
        <w:r w:rsidR="00EB31E0" w:rsidRPr="00CE3CA0">
          <w:rPr>
            <w:rStyle w:val="Hyperlink"/>
            <w:noProof/>
          </w:rPr>
          <w:t>Table 8 GRADING COST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_Toc52177311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19</w:t>
        </w:r>
        <w:r w:rsidR="00EB31E0">
          <w:rPr>
            <w:noProof/>
            <w:webHidden/>
          </w:rPr>
          <w:fldChar w:fldCharType="end"/>
        </w:r>
      </w:hyperlink>
    </w:p>
    <w:p w14:paraId="7DA3D1F8" w14:textId="37996367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2" w:history="1">
        <w:r w:rsidR="00EB31E0" w:rsidRPr="00CE3CA0">
          <w:rPr>
            <w:rStyle w:val="Hyperlink"/>
            <w:noProof/>
          </w:rPr>
          <w:t>Table 9 REQUIREMENTS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_Toc52177312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21</w:t>
        </w:r>
        <w:r w:rsidR="00EB31E0">
          <w:rPr>
            <w:noProof/>
            <w:webHidden/>
          </w:rPr>
          <w:fldChar w:fldCharType="end"/>
        </w:r>
      </w:hyperlink>
    </w:p>
    <w:p w14:paraId="10BB24C9" w14:textId="573210C8" w:rsidR="00EB31E0" w:rsidRDefault="00411D07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2177313" w:history="1">
        <w:r w:rsidR="00EB31E0" w:rsidRPr="00CE3CA0">
          <w:rPr>
            <w:rStyle w:val="Hyperlink"/>
            <w:noProof/>
          </w:rPr>
          <w:t>Table 10 USER STORIES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_Toc52177313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27</w:t>
        </w:r>
        <w:r w:rsidR="00EB31E0">
          <w:rPr>
            <w:noProof/>
            <w:webHidden/>
          </w:rPr>
          <w:fldChar w:fldCharType="end"/>
        </w:r>
      </w:hyperlink>
    </w:p>
    <w:p w14:paraId="3001DCA6" w14:textId="2B91D6D7" w:rsidR="00367F74" w:rsidRPr="007A764D" w:rsidRDefault="006F2AD5" w:rsidP="7C493704">
      <w:pPr>
        <w:spacing w:line="257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end"/>
      </w:r>
    </w:p>
    <w:p w14:paraId="40D36E87" w14:textId="77777777" w:rsidR="00367F74" w:rsidRDefault="00367F74" w:rsidP="7C493704">
      <w:pPr>
        <w:spacing w:line="257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A9C1BEA" w14:textId="77777777" w:rsidR="00B96725" w:rsidRPr="007A764D" w:rsidRDefault="00B96725" w:rsidP="7C493704">
      <w:pPr>
        <w:spacing w:line="257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1C9DDCA8" w14:textId="1DDD612F" w:rsidR="00485748" w:rsidRPr="007A764D" w:rsidRDefault="00485748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50E61852" w14:textId="64FC4925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3D8EEBA1" w14:textId="5F23D2AC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5EE11" w14:textId="13480E94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E63F54B" w14:textId="123F9BBD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D465EF4" w14:textId="4116C691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1CC7807" w14:textId="002388A6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E3DF70F" w14:textId="5B98B5AB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C7E3C03" w14:textId="11D392D7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CB503D0" w14:textId="4A475428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D744D9C" w14:textId="63C677EA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FF348C3" w14:textId="4115534D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A298590" w14:textId="3EBBC0CA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3DFDFE5" w14:textId="5BDA196B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590E12E8" w14:textId="3FB265E4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39FBA675" w14:textId="6D886C31" w:rsidR="00DF1F07" w:rsidRDefault="00DF1F07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5AB8ED6" w14:textId="0F0CDFF6" w:rsidR="00067B35" w:rsidRDefault="00067B35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BF88DD8" w14:textId="03FE38F6" w:rsidR="00067B35" w:rsidRDefault="00067B35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ADBF189" w14:textId="5F7B0F57" w:rsidR="00067B35" w:rsidRDefault="00067B35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F086116" w14:textId="4ADB6597" w:rsidR="00067B35" w:rsidRDefault="00067B35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5DD5283F" w14:textId="6E7153F5" w:rsidR="00067B35" w:rsidRDefault="00067B35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CAEDB5D" w14:textId="7A33D849" w:rsidR="00067B35" w:rsidRDefault="00067B35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31FD53D1" w14:textId="25C23077" w:rsidR="00067B35" w:rsidRDefault="00067B35" w:rsidP="0048574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25CA0093" w14:textId="4C8624FD" w:rsidR="00067B35" w:rsidRPr="00F76E50" w:rsidRDefault="003062F1" w:rsidP="003062F1">
      <w:pPr>
        <w:pStyle w:val="Heading5"/>
        <w:jc w:val="center"/>
        <w:rPr>
          <w:rFonts w:ascii="Times New Roman" w:hAnsi="Times New Roman"/>
          <w:b/>
          <w:sz w:val="36"/>
          <w:szCs w:val="28"/>
          <w:u w:val="single"/>
        </w:rPr>
      </w:pPr>
      <w:r w:rsidRPr="00F76E50">
        <w:rPr>
          <w:rFonts w:ascii="Times New Roman" w:hAnsi="Times New Roman"/>
          <w:b/>
          <w:sz w:val="36"/>
          <w:szCs w:val="28"/>
          <w:u w:val="single"/>
        </w:rPr>
        <w:lastRenderedPageBreak/>
        <w:t>ACTIVITY 1- APPLIED SDLC (CALCULATOR)</w:t>
      </w:r>
    </w:p>
    <w:p w14:paraId="6639F32C" w14:textId="77777777" w:rsidR="003062F1" w:rsidRPr="00541155" w:rsidRDefault="003062F1" w:rsidP="003062F1">
      <w:pPr>
        <w:rPr>
          <w:rFonts w:ascii="Times New Roman" w:hAnsi="Times New Roman"/>
          <w:sz w:val="24"/>
          <w:u w:val="single"/>
        </w:rPr>
      </w:pPr>
    </w:p>
    <w:p w14:paraId="5145D713" w14:textId="7C89BCC2" w:rsidR="003062F1" w:rsidRPr="00541155" w:rsidRDefault="003062F1" w:rsidP="008D76CD">
      <w:pPr>
        <w:ind w:firstLine="0"/>
        <w:rPr>
          <w:rFonts w:ascii="Times New Roman" w:hAnsi="Times New Roman"/>
          <w:sz w:val="32"/>
          <w:u w:val="single"/>
        </w:rPr>
      </w:pPr>
      <w:r w:rsidRPr="00541155">
        <w:rPr>
          <w:rFonts w:ascii="Times New Roman" w:hAnsi="Times New Roman"/>
          <w:sz w:val="32"/>
          <w:u w:val="single"/>
        </w:rPr>
        <w:t>INTRODUCTION:</w:t>
      </w:r>
    </w:p>
    <w:p w14:paraId="4B1B61C0" w14:textId="1320DB9B" w:rsidR="003062F1" w:rsidRPr="00541155" w:rsidRDefault="003062F1" w:rsidP="003062F1">
      <w:pPr>
        <w:rPr>
          <w:rFonts w:ascii="Times New Roman" w:hAnsi="Times New Roman"/>
          <w:u w:val="single"/>
        </w:rPr>
      </w:pPr>
    </w:p>
    <w:p w14:paraId="6E958CD1" w14:textId="16EF17E8" w:rsidR="003062F1" w:rsidRPr="00541155" w:rsidRDefault="003062F1" w:rsidP="008D76CD">
      <w:pPr>
        <w:ind w:firstLine="0"/>
        <w:rPr>
          <w:rFonts w:ascii="Times New Roman" w:hAnsi="Times New Roman"/>
          <w:color w:val="24292E"/>
          <w:shd w:val="clear" w:color="auto" w:fill="FFFFFF"/>
        </w:rPr>
      </w:pPr>
      <w:r w:rsidRPr="00541155">
        <w:rPr>
          <w:rFonts w:ascii="Times New Roman" w:hAnsi="Times New Roman"/>
          <w:color w:val="24292E"/>
          <w:shd w:val="clear" w:color="auto" w:fill="FFFFFF"/>
        </w:rPr>
        <w:t xml:space="preserve">A secure, Convenient and portable </w:t>
      </w:r>
      <w:r w:rsidR="005A30FA" w:rsidRPr="00541155">
        <w:rPr>
          <w:rFonts w:ascii="Times New Roman" w:hAnsi="Times New Roman"/>
          <w:color w:val="24292E"/>
          <w:shd w:val="clear" w:color="auto" w:fill="FFFFFF"/>
        </w:rPr>
        <w:t>Non-Programmable</w:t>
      </w:r>
      <w:r w:rsidRPr="00541155">
        <w:rPr>
          <w:rFonts w:ascii="Times New Roman" w:hAnsi="Times New Roman"/>
          <w:color w:val="24292E"/>
          <w:shd w:val="clear" w:color="auto" w:fill="FFFFFF"/>
        </w:rPr>
        <w:t>-Scientific Calculator.</w:t>
      </w:r>
    </w:p>
    <w:p w14:paraId="0CB9DAFD" w14:textId="71FE0E0A" w:rsidR="003062F1" w:rsidRPr="00541155" w:rsidRDefault="003062F1" w:rsidP="003062F1">
      <w:pPr>
        <w:rPr>
          <w:rFonts w:ascii="Times New Roman" w:hAnsi="Times New Roman"/>
          <w:color w:val="24292E"/>
          <w:shd w:val="clear" w:color="auto" w:fill="FFFFFF"/>
        </w:rPr>
      </w:pPr>
    </w:p>
    <w:p w14:paraId="3A6D9AC8" w14:textId="3FED52B4" w:rsidR="003062F1" w:rsidRPr="00541155" w:rsidRDefault="008D76CD" w:rsidP="008D76CD">
      <w:pPr>
        <w:ind w:firstLine="0"/>
        <w:rPr>
          <w:rFonts w:ascii="Times New Roman" w:hAnsi="Times New Roman"/>
          <w:sz w:val="32"/>
          <w:u w:val="single"/>
        </w:rPr>
      </w:pPr>
      <w:r w:rsidRPr="00541155">
        <w:rPr>
          <w:rFonts w:ascii="Times New Roman" w:hAnsi="Times New Roman"/>
          <w:sz w:val="32"/>
          <w:u w:val="single"/>
        </w:rPr>
        <w:t>MY PRODUCT- ‘CALCULATOR’:</w:t>
      </w:r>
    </w:p>
    <w:p w14:paraId="017841DB" w14:textId="77777777" w:rsidR="008D76CD" w:rsidRPr="00541155" w:rsidRDefault="008D76CD" w:rsidP="008D76CD">
      <w:pPr>
        <w:ind w:firstLine="0"/>
        <w:jc w:val="both"/>
        <w:rPr>
          <w:rFonts w:ascii="Times New Roman" w:hAnsi="Times New Roman"/>
          <w:color w:val="24292E"/>
          <w:shd w:val="clear" w:color="auto" w:fill="FFFFFF"/>
        </w:rPr>
      </w:pPr>
    </w:p>
    <w:p w14:paraId="75A09182" w14:textId="0778FF99" w:rsidR="008D76CD" w:rsidRPr="00541155" w:rsidRDefault="008D76CD" w:rsidP="008D76CD">
      <w:pPr>
        <w:ind w:firstLine="0"/>
        <w:jc w:val="both"/>
        <w:rPr>
          <w:rFonts w:ascii="Times New Roman" w:hAnsi="Times New Roman"/>
          <w:color w:val="24292E"/>
          <w:shd w:val="clear" w:color="auto" w:fill="FFFFFF"/>
        </w:rPr>
      </w:pPr>
      <w:r w:rsidRPr="00541155">
        <w:rPr>
          <w:rFonts w:ascii="Times New Roman" w:hAnsi="Times New Roman"/>
          <w:color w:val="24292E"/>
          <w:shd w:val="clear" w:color="auto" w:fill="FFFFFF"/>
        </w:rPr>
        <w:t>Our calculator has a flip model making it more compact and handy. It has a PIN security by which it is made secure to random thefts.</w:t>
      </w:r>
    </w:p>
    <w:p w14:paraId="47F23AB1" w14:textId="2024E3B0" w:rsidR="00F95FB7" w:rsidRPr="00541155" w:rsidRDefault="00F95FB7" w:rsidP="008D76CD">
      <w:pPr>
        <w:ind w:firstLine="0"/>
        <w:jc w:val="both"/>
        <w:rPr>
          <w:rFonts w:ascii="Times New Roman" w:hAnsi="Times New Roman"/>
          <w:color w:val="24292E"/>
          <w:shd w:val="clear" w:color="auto" w:fill="FFFFFF"/>
        </w:rPr>
      </w:pPr>
    </w:p>
    <w:p w14:paraId="423F9581" w14:textId="24382794" w:rsidR="00F95FB7" w:rsidRPr="00541155" w:rsidRDefault="00541155" w:rsidP="008D76CD">
      <w:pPr>
        <w:ind w:firstLine="0"/>
        <w:jc w:val="both"/>
        <w:rPr>
          <w:rFonts w:ascii="Times New Roman" w:hAnsi="Times New Roman"/>
          <w:color w:val="24292E"/>
          <w:sz w:val="32"/>
          <w:u w:val="single"/>
          <w:shd w:val="clear" w:color="auto" w:fill="FFFFFF"/>
        </w:rPr>
      </w:pPr>
      <w:r>
        <w:rPr>
          <w:rFonts w:ascii="Times New Roman" w:hAnsi="Times New Roman"/>
          <w:color w:val="24292E"/>
          <w:sz w:val="32"/>
          <w:u w:val="single"/>
          <w:shd w:val="clear" w:color="auto" w:fill="FFFFFF"/>
        </w:rPr>
        <w:t>SWOT ANALY</w:t>
      </w:r>
      <w:r w:rsidRPr="00541155">
        <w:rPr>
          <w:rFonts w:ascii="Times New Roman" w:hAnsi="Times New Roman"/>
          <w:color w:val="24292E"/>
          <w:sz w:val="32"/>
          <w:u w:val="single"/>
          <w:shd w:val="clear" w:color="auto" w:fill="FFFFFF"/>
        </w:rPr>
        <w:t>SIS:</w:t>
      </w:r>
    </w:p>
    <w:p w14:paraId="6499BED9" w14:textId="40790F51" w:rsidR="008D76CD" w:rsidRDefault="008D76CD" w:rsidP="008D76CD">
      <w:pPr>
        <w:ind w:firstLine="0"/>
        <w:jc w:val="both"/>
        <w:rPr>
          <w:rFonts w:ascii="Segoe UI" w:hAnsi="Segoe UI" w:cs="Segoe UI"/>
          <w:color w:val="24292E"/>
          <w:shd w:val="clear" w:color="auto" w:fill="FFFFFF"/>
        </w:rPr>
      </w:pPr>
    </w:p>
    <w:p w14:paraId="09E5D567" w14:textId="4AFF0D27" w:rsidR="00277B1F" w:rsidRDefault="00277B1F" w:rsidP="00277B1F"/>
    <w:p w14:paraId="35A85BA6" w14:textId="04780885" w:rsidR="00277B1F" w:rsidRDefault="00277B1F" w:rsidP="00277B1F"/>
    <w:p w14:paraId="0BEB8287" w14:textId="77777777" w:rsidR="00277B1F" w:rsidRDefault="00277B1F" w:rsidP="00277B1F"/>
    <w:tbl>
      <w:tblPr>
        <w:tblpPr w:leftFromText="180" w:rightFromText="180" w:vertAnchor="page" w:horzAnchor="margin" w:tblpXSpec="center" w:tblpY="60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5"/>
        <w:gridCol w:w="4275"/>
      </w:tblGrid>
      <w:tr w:rsidR="00277B1F" w14:paraId="2EFD8B55" w14:textId="77777777" w:rsidTr="00277B1F">
        <w:trPr>
          <w:trHeight w:val="3450"/>
        </w:trPr>
        <w:tc>
          <w:tcPr>
            <w:tcW w:w="4305" w:type="dxa"/>
          </w:tcPr>
          <w:p w14:paraId="65EECE70" w14:textId="77777777" w:rsidR="00277B1F" w:rsidRDefault="00277B1F" w:rsidP="00277B1F">
            <w:pPr>
              <w:jc w:val="center"/>
              <w:rPr>
                <w:rFonts w:ascii="Times New Roman" w:hAnsi="Times New Roman"/>
                <w:sz w:val="36"/>
              </w:rPr>
            </w:pPr>
            <w:r w:rsidRPr="00A62950">
              <w:rPr>
                <w:rFonts w:ascii="Times New Roman" w:hAnsi="Times New Roman"/>
                <w:sz w:val="36"/>
              </w:rPr>
              <w:t>Strengths</w:t>
            </w:r>
          </w:p>
          <w:p w14:paraId="157283FE" w14:textId="77777777" w:rsidR="00277B1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Faster Input speed</w:t>
            </w:r>
          </w:p>
          <w:p w14:paraId="653E70ED" w14:textId="77777777" w:rsidR="00277B1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friendly</w:t>
            </w:r>
          </w:p>
          <w:p w14:paraId="277F2325" w14:textId="77777777" w:rsidR="00277B1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Portable and Compact</w:t>
            </w:r>
          </w:p>
          <w:p w14:paraId="5373FD42" w14:textId="77777777" w:rsidR="00277B1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Secure</w:t>
            </w:r>
          </w:p>
          <w:p w14:paraId="23C7BD5F" w14:textId="77777777" w:rsidR="00277B1F" w:rsidRPr="00F90EDF" w:rsidRDefault="00277B1F" w:rsidP="00277B1F">
            <w:pPr>
              <w:pStyle w:val="ListParagraph"/>
              <w:jc w:val="both"/>
              <w:rPr>
                <w:rFonts w:ascii="Times New Roman" w:hAnsi="Times New Roman"/>
              </w:rPr>
            </w:pPr>
          </w:p>
        </w:tc>
        <w:tc>
          <w:tcPr>
            <w:tcW w:w="4275" w:type="dxa"/>
          </w:tcPr>
          <w:p w14:paraId="40B8AAAC" w14:textId="77777777" w:rsidR="00277B1F" w:rsidRDefault="00277B1F" w:rsidP="00277B1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Weakness</w:t>
            </w:r>
          </w:p>
          <w:p w14:paraId="07785511" w14:textId="77777777" w:rsidR="00277B1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Lesser functions</w:t>
            </w:r>
          </w:p>
          <w:p w14:paraId="2E6412B7" w14:textId="77777777" w:rsidR="00277B1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processor</w:t>
            </w:r>
          </w:p>
          <w:p w14:paraId="502ED065" w14:textId="77777777" w:rsidR="00277B1F" w:rsidRPr="00F90EDF" w:rsidRDefault="00277B1F" w:rsidP="00277B1F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7B1F" w14:paraId="378C8931" w14:textId="77777777" w:rsidTr="00277B1F">
        <w:trPr>
          <w:trHeight w:val="3090"/>
        </w:trPr>
        <w:tc>
          <w:tcPr>
            <w:tcW w:w="4305" w:type="dxa"/>
          </w:tcPr>
          <w:p w14:paraId="4FD71126" w14:textId="77777777" w:rsidR="00277B1F" w:rsidRDefault="00277B1F" w:rsidP="00277B1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Opportunities</w:t>
            </w:r>
          </w:p>
          <w:p w14:paraId="08B9AD68" w14:textId="77777777" w:rsidR="00277B1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Educational market</w:t>
            </w:r>
          </w:p>
          <w:p w14:paraId="563E3703" w14:textId="77777777" w:rsidR="00277B1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Trend Setter</w:t>
            </w:r>
          </w:p>
          <w:p w14:paraId="2BD14BD4" w14:textId="77777777" w:rsidR="00277B1F" w:rsidRPr="00F90EDF" w:rsidRDefault="00277B1F" w:rsidP="00277B1F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 in India</w:t>
            </w:r>
          </w:p>
        </w:tc>
        <w:tc>
          <w:tcPr>
            <w:tcW w:w="4275" w:type="dxa"/>
          </w:tcPr>
          <w:p w14:paraId="1756C069" w14:textId="77777777" w:rsidR="00277B1F" w:rsidRDefault="00277B1F" w:rsidP="00277B1F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Threats</w:t>
            </w:r>
          </w:p>
          <w:p w14:paraId="76203F0D" w14:textId="77777777" w:rsidR="00277B1F" w:rsidRDefault="00277B1F" w:rsidP="00277B1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PIN recovery</w:t>
            </w:r>
          </w:p>
          <w:p w14:paraId="4E1FDDCB" w14:textId="77777777" w:rsidR="00277B1F" w:rsidRPr="001E6F5A" w:rsidRDefault="00277B1F" w:rsidP="00277B1F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Flip design may be a flop.</w:t>
            </w:r>
          </w:p>
        </w:tc>
      </w:tr>
    </w:tbl>
    <w:p w14:paraId="57FD0E28" w14:textId="77777777" w:rsidR="00277B1F" w:rsidRDefault="00277B1F" w:rsidP="00277B1F"/>
    <w:p w14:paraId="2214FF88" w14:textId="77777777" w:rsidR="00277B1F" w:rsidRDefault="00277B1F" w:rsidP="00277B1F"/>
    <w:p w14:paraId="1A9BC692" w14:textId="77777777" w:rsidR="00277B1F" w:rsidRDefault="00277B1F" w:rsidP="00277B1F"/>
    <w:p w14:paraId="651D916C" w14:textId="77777777" w:rsidR="00277B1F" w:rsidRDefault="00277B1F" w:rsidP="00277B1F"/>
    <w:p w14:paraId="3A60D9E4" w14:textId="77777777" w:rsidR="00277B1F" w:rsidRDefault="00277B1F" w:rsidP="00277B1F"/>
    <w:p w14:paraId="3093CAC2" w14:textId="77777777" w:rsidR="00277B1F" w:rsidRDefault="00277B1F" w:rsidP="00277B1F"/>
    <w:p w14:paraId="30D64088" w14:textId="77777777" w:rsidR="00277B1F" w:rsidRDefault="00277B1F" w:rsidP="00277B1F"/>
    <w:p w14:paraId="267662E5" w14:textId="77777777" w:rsidR="00277B1F" w:rsidRDefault="00277B1F" w:rsidP="00277B1F"/>
    <w:p w14:paraId="26BCBB97" w14:textId="77777777" w:rsidR="00277B1F" w:rsidRDefault="00277B1F" w:rsidP="00277B1F"/>
    <w:p w14:paraId="317565E0" w14:textId="77777777" w:rsidR="00277B1F" w:rsidRDefault="00277B1F" w:rsidP="00277B1F"/>
    <w:p w14:paraId="7FD209EE" w14:textId="77777777" w:rsidR="00277B1F" w:rsidRDefault="00277B1F" w:rsidP="00277B1F"/>
    <w:p w14:paraId="37D3DB35" w14:textId="77777777" w:rsidR="00277B1F" w:rsidRDefault="00277B1F" w:rsidP="00277B1F"/>
    <w:p w14:paraId="558D61E2" w14:textId="77777777" w:rsidR="00277B1F" w:rsidRDefault="00277B1F" w:rsidP="00277B1F"/>
    <w:p w14:paraId="2BF10EF1" w14:textId="77777777" w:rsidR="00277B1F" w:rsidRDefault="00277B1F" w:rsidP="00277B1F"/>
    <w:p w14:paraId="59D70658" w14:textId="77777777" w:rsidR="00277B1F" w:rsidRDefault="00277B1F" w:rsidP="00277B1F"/>
    <w:p w14:paraId="7F4D5B22" w14:textId="77777777" w:rsidR="00541155" w:rsidRDefault="00541155" w:rsidP="008D76CD">
      <w:pPr>
        <w:ind w:firstLine="0"/>
        <w:jc w:val="both"/>
        <w:rPr>
          <w:rFonts w:ascii="Segoe UI" w:hAnsi="Segoe UI" w:cs="Segoe UI"/>
          <w:color w:val="24292E"/>
          <w:shd w:val="clear" w:color="auto" w:fill="FFFFFF"/>
        </w:rPr>
      </w:pPr>
    </w:p>
    <w:p w14:paraId="18F91601" w14:textId="41AA31F6" w:rsidR="008D76CD" w:rsidRDefault="008D76CD" w:rsidP="008D76CD">
      <w:pPr>
        <w:ind w:firstLine="0"/>
        <w:jc w:val="both"/>
        <w:rPr>
          <w:u w:val="single"/>
        </w:rPr>
      </w:pPr>
    </w:p>
    <w:p w14:paraId="394B81F6" w14:textId="5709C46C" w:rsidR="00277B1F" w:rsidRDefault="00277B1F" w:rsidP="008D76CD">
      <w:pPr>
        <w:ind w:firstLine="0"/>
        <w:jc w:val="both"/>
        <w:rPr>
          <w:u w:val="single"/>
        </w:rPr>
      </w:pPr>
    </w:p>
    <w:p w14:paraId="2CC1531B" w14:textId="1C3A42CD" w:rsidR="00277B1F" w:rsidRDefault="00277B1F" w:rsidP="008D76CD">
      <w:pPr>
        <w:ind w:firstLine="0"/>
        <w:jc w:val="both"/>
        <w:rPr>
          <w:u w:val="single"/>
        </w:rPr>
      </w:pPr>
    </w:p>
    <w:p w14:paraId="0221784F" w14:textId="047E6E8F" w:rsidR="00277B1F" w:rsidRDefault="00277B1F" w:rsidP="008D76CD">
      <w:pPr>
        <w:ind w:firstLine="0"/>
        <w:jc w:val="both"/>
        <w:rPr>
          <w:u w:val="single"/>
        </w:rPr>
      </w:pPr>
    </w:p>
    <w:p w14:paraId="01640958" w14:textId="1AE1EE72" w:rsidR="00277B1F" w:rsidRDefault="00277B1F" w:rsidP="008D76CD">
      <w:pPr>
        <w:ind w:firstLine="0"/>
        <w:jc w:val="both"/>
        <w:rPr>
          <w:u w:val="single"/>
        </w:rPr>
      </w:pPr>
    </w:p>
    <w:p w14:paraId="6885537E" w14:textId="7C6E10BD" w:rsidR="00277B1F" w:rsidRDefault="00277B1F" w:rsidP="008D76CD">
      <w:pPr>
        <w:ind w:firstLine="0"/>
        <w:jc w:val="both"/>
        <w:rPr>
          <w:u w:val="single"/>
        </w:rPr>
      </w:pPr>
    </w:p>
    <w:p w14:paraId="25851F0B" w14:textId="3F499624" w:rsidR="00277B1F" w:rsidRDefault="00277B1F" w:rsidP="008D76CD">
      <w:pPr>
        <w:ind w:firstLine="0"/>
        <w:jc w:val="both"/>
        <w:rPr>
          <w:u w:val="single"/>
        </w:rPr>
      </w:pPr>
    </w:p>
    <w:p w14:paraId="0511AB3D" w14:textId="76FC4EA0" w:rsidR="00277B1F" w:rsidRDefault="00A11D2A" w:rsidP="00A11D2A">
      <w:pPr>
        <w:ind w:firstLine="0"/>
        <w:jc w:val="center"/>
        <w:rPr>
          <w:u w:val="single"/>
        </w:rPr>
      </w:pPr>
      <w:r>
        <w:rPr>
          <w:u w:val="single"/>
        </w:rPr>
        <w:t>T</w:t>
      </w:r>
    </w:p>
    <w:p w14:paraId="14D50DAF" w14:textId="68E94660" w:rsidR="00277B1F" w:rsidRDefault="00277B1F" w:rsidP="008D76CD">
      <w:pPr>
        <w:ind w:firstLine="0"/>
        <w:jc w:val="both"/>
        <w:rPr>
          <w:u w:val="single"/>
        </w:rPr>
      </w:pPr>
    </w:p>
    <w:p w14:paraId="583DC204" w14:textId="0FBC9FD5" w:rsidR="00277B1F" w:rsidRDefault="00277B1F" w:rsidP="008D76CD">
      <w:pPr>
        <w:ind w:firstLine="0"/>
        <w:jc w:val="both"/>
        <w:rPr>
          <w:u w:val="single"/>
        </w:rPr>
      </w:pPr>
    </w:p>
    <w:p w14:paraId="524C6F91" w14:textId="044B32ED" w:rsidR="00277B1F" w:rsidRDefault="00277B1F" w:rsidP="008D76CD">
      <w:pPr>
        <w:ind w:firstLine="0"/>
        <w:jc w:val="both"/>
        <w:rPr>
          <w:u w:val="single"/>
        </w:rPr>
      </w:pPr>
    </w:p>
    <w:p w14:paraId="53ED5DAD" w14:textId="6CE1B8BB" w:rsidR="00277B1F" w:rsidRDefault="00277B1F" w:rsidP="008D76CD">
      <w:pPr>
        <w:ind w:firstLine="0"/>
        <w:jc w:val="both"/>
        <w:rPr>
          <w:u w:val="single"/>
        </w:rPr>
      </w:pPr>
    </w:p>
    <w:p w14:paraId="2A78C4D0" w14:textId="31799400" w:rsidR="00277B1F" w:rsidRDefault="00277B1F" w:rsidP="008D76CD">
      <w:pPr>
        <w:ind w:firstLine="0"/>
        <w:jc w:val="both"/>
        <w:rPr>
          <w:u w:val="single"/>
        </w:rPr>
      </w:pPr>
    </w:p>
    <w:p w14:paraId="52363EF3" w14:textId="77777777" w:rsidR="00A56878" w:rsidRDefault="00836274" w:rsidP="008D76CD">
      <w:pPr>
        <w:ind w:firstLine="0"/>
        <w:jc w:val="both"/>
        <w:rPr>
          <w:rFonts w:ascii="Times New Roman" w:hAnsi="Times New Roman"/>
          <w:sz w:val="32"/>
        </w:rPr>
      </w:pPr>
      <w:r w:rsidRPr="00836274">
        <w:rPr>
          <w:rFonts w:ascii="Times New Roman" w:hAnsi="Times New Roman"/>
          <w:sz w:val="32"/>
          <w:u w:val="single"/>
        </w:rPr>
        <w:t>REQUIREMENTS:</w:t>
      </w:r>
      <w:r w:rsidR="00C65853" w:rsidRPr="00C65853">
        <w:rPr>
          <w:rFonts w:ascii="Times New Roman" w:hAnsi="Times New Roman"/>
          <w:sz w:val="32"/>
        </w:rPr>
        <w:t xml:space="preserve"> </w:t>
      </w:r>
    </w:p>
    <w:p w14:paraId="1698123E" w14:textId="77777777" w:rsidR="00A56878" w:rsidRDefault="00A56878" w:rsidP="008D76CD">
      <w:pPr>
        <w:ind w:firstLine="0"/>
        <w:jc w:val="both"/>
        <w:rPr>
          <w:rFonts w:ascii="Times New Roman" w:hAnsi="Times New Roman"/>
          <w:sz w:val="28"/>
        </w:rPr>
      </w:pPr>
    </w:p>
    <w:p w14:paraId="202F9A3F" w14:textId="4426AB3A" w:rsidR="00836274" w:rsidRPr="00A56878" w:rsidRDefault="00C65853" w:rsidP="00A56878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8"/>
        </w:rPr>
      </w:pPr>
      <w:r w:rsidRPr="00A56878">
        <w:rPr>
          <w:rFonts w:ascii="Times New Roman" w:hAnsi="Times New Roman"/>
          <w:sz w:val="28"/>
        </w:rPr>
        <w:t>COST AND FEATURES</w:t>
      </w:r>
      <w:r w:rsidR="00A56878">
        <w:rPr>
          <w:rFonts w:ascii="Times New Roman" w:hAnsi="Times New Roman"/>
          <w:sz w:val="28"/>
        </w:rPr>
        <w:t>:</w:t>
      </w:r>
    </w:p>
    <w:p w14:paraId="53FAFE3E" w14:textId="0B4BE758" w:rsidR="00836274" w:rsidRDefault="00836274" w:rsidP="008D76CD">
      <w:pPr>
        <w:ind w:firstLine="0"/>
        <w:jc w:val="both"/>
        <w:rPr>
          <w:rFonts w:ascii="Times New Roman" w:hAnsi="Times New Roman"/>
          <w:sz w:val="32"/>
          <w:u w:val="single"/>
        </w:rPr>
      </w:pPr>
    </w:p>
    <w:p w14:paraId="3130468F" w14:textId="5EA842B6" w:rsidR="00836274" w:rsidRPr="004142B5" w:rsidRDefault="00836274" w:rsidP="00836274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8D24DA" wp14:editId="16863E40">
                <wp:simplePos x="0" y="0"/>
                <wp:positionH relativeFrom="column">
                  <wp:posOffset>21590</wp:posOffset>
                </wp:positionH>
                <wp:positionV relativeFrom="paragraph">
                  <wp:posOffset>43815</wp:posOffset>
                </wp:positionV>
                <wp:extent cx="45085" cy="5048250"/>
                <wp:effectExtent l="76200" t="38100" r="5016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04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9A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7pt;margin-top:3.45pt;width:3.55pt;height:397.5pt;flip:x 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751CB6" wp14:editId="370EDA78">
                <wp:simplePos x="0" y="0"/>
                <wp:positionH relativeFrom="column">
                  <wp:posOffset>-876300</wp:posOffset>
                </wp:positionH>
                <wp:positionV relativeFrom="paragraph">
                  <wp:posOffset>533400</wp:posOffset>
                </wp:positionV>
                <wp:extent cx="1190625" cy="419100"/>
                <wp:effectExtent l="4763" t="0" r="14287" b="14288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27344" w14:textId="77777777" w:rsidR="00836274" w:rsidRPr="00C03EFB" w:rsidRDefault="00836274" w:rsidP="008362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Cost</w:t>
                            </w:r>
                            <w:r w:rsidRPr="00C03EFB">
                              <w:rPr>
                                <w:sz w:val="32"/>
                              </w:rPr>
                              <w:t xml:space="preserve"> </w:t>
                            </w:r>
                            <w:r w:rsidRPr="00C03EFB">
                              <w:rPr>
                                <w:sz w:val="32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1CB6" id="Text Box 2" o:spid="_x0000_s1027" type="#_x0000_t202" style="position:absolute;left:0;text-align:left;margin-left:-69pt;margin-top:42pt;width:93.75pt;height:33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">
                <v:textbox>
                  <w:txbxContent>
                    <w:p w14:paraId="18227344" w14:textId="77777777" w:rsidR="00836274" w:rsidRPr="00C03EFB" w:rsidRDefault="00836274" w:rsidP="008362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Cost</w:t>
                      </w:r>
                      <w:r w:rsidRPr="00C03EFB">
                        <w:rPr>
                          <w:sz w:val="32"/>
                        </w:rPr>
                        <w:t xml:space="preserve"> </w:t>
                      </w:r>
                      <w:r w:rsidRPr="00C03EFB">
                        <w:rPr>
                          <w:sz w:val="32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6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836274" w14:paraId="78C4BAE5" w14:textId="77777777" w:rsidTr="00836274">
        <w:trPr>
          <w:trHeight w:val="2356"/>
        </w:trPr>
        <w:tc>
          <w:tcPr>
            <w:tcW w:w="3125" w:type="dxa"/>
          </w:tcPr>
          <w:p w14:paraId="645DCA7B" w14:textId="77777777" w:rsidR="00836274" w:rsidRDefault="00836274" w:rsidP="00836274">
            <w:pPr>
              <w:pStyle w:val="Heading1"/>
              <w:jc w:val="center"/>
            </w:pPr>
          </w:p>
          <w:p w14:paraId="7D2DB71B" w14:textId="77777777" w:rsidR="00836274" w:rsidRDefault="00836274" w:rsidP="00836274">
            <w:pPr>
              <w:jc w:val="center"/>
            </w:pPr>
          </w:p>
          <w:p w14:paraId="5DD692A0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>Casio FX 5800 P (Programmable)</w:t>
            </w:r>
          </w:p>
          <w:p w14:paraId="0BC3DBDF" w14:textId="77777777" w:rsidR="00836274" w:rsidRPr="004142B5" w:rsidRDefault="00836274" w:rsidP="00836274">
            <w:pPr>
              <w:jc w:val="center"/>
            </w:pPr>
            <w:r w:rsidRPr="004142B5">
              <w:rPr>
                <w:rFonts w:ascii="Times New Roman" w:hAnsi="Times New Roman"/>
                <w:sz w:val="28"/>
                <w:szCs w:val="28"/>
              </w:rPr>
              <w:t>4555 RS</w:t>
            </w:r>
          </w:p>
        </w:tc>
        <w:tc>
          <w:tcPr>
            <w:tcW w:w="3126" w:type="dxa"/>
          </w:tcPr>
          <w:p w14:paraId="73D6A205" w14:textId="77777777" w:rsidR="00836274" w:rsidRPr="004142B5" w:rsidRDefault="00836274" w:rsidP="00836274">
            <w:pPr>
              <w:pStyle w:val="Heading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1299DF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0A5C3D2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>Casio FX 9960 GIII (</w:t>
            </w:r>
            <w:proofErr w:type="gramStart"/>
            <w:r w:rsidRPr="004142B5">
              <w:rPr>
                <w:rFonts w:ascii="Times New Roman" w:hAnsi="Times New Roman"/>
                <w:sz w:val="28"/>
                <w:szCs w:val="28"/>
              </w:rPr>
              <w:t>Non color</w:t>
            </w:r>
            <w:proofErr w:type="gramEnd"/>
            <w:r w:rsidRPr="004142B5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325637E4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 xml:space="preserve">7120 </w:t>
            </w:r>
            <w:proofErr w:type="spellStart"/>
            <w:r w:rsidRPr="004142B5">
              <w:rPr>
                <w:rFonts w:ascii="Times New Roman" w:hAnsi="Times New Roman"/>
                <w:sz w:val="28"/>
                <w:szCs w:val="28"/>
              </w:rPr>
              <w:t>Rs</w:t>
            </w:r>
            <w:proofErr w:type="spellEnd"/>
          </w:p>
          <w:p w14:paraId="30AAEF2F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26" w:type="dxa"/>
          </w:tcPr>
          <w:p w14:paraId="28A6B13F" w14:textId="77777777" w:rsidR="00836274" w:rsidRPr="004142B5" w:rsidRDefault="00836274" w:rsidP="00836274">
            <w:pPr>
              <w:pStyle w:val="Heading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DEA8931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99DE555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>Casio FX CG50 (color)</w:t>
            </w:r>
          </w:p>
          <w:p w14:paraId="4973C120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 xml:space="preserve">11870 </w:t>
            </w:r>
            <w:proofErr w:type="spellStart"/>
            <w:r w:rsidRPr="004142B5">
              <w:rPr>
                <w:rFonts w:ascii="Times New Roman" w:hAnsi="Times New Roman"/>
                <w:sz w:val="28"/>
                <w:szCs w:val="28"/>
              </w:rPr>
              <w:t>Rs</w:t>
            </w:r>
            <w:proofErr w:type="spellEnd"/>
          </w:p>
        </w:tc>
      </w:tr>
      <w:tr w:rsidR="00836274" w14:paraId="696818B0" w14:textId="77777777" w:rsidTr="00836274">
        <w:trPr>
          <w:trHeight w:val="2410"/>
        </w:trPr>
        <w:tc>
          <w:tcPr>
            <w:tcW w:w="3125" w:type="dxa"/>
          </w:tcPr>
          <w:p w14:paraId="2E42CDF7" w14:textId="77777777" w:rsidR="00836274" w:rsidRPr="004142B5" w:rsidRDefault="00836274" w:rsidP="00836274">
            <w:pPr>
              <w:pStyle w:val="Heading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E4506D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8EE3B50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>Casio FX 350MS (240 functions)</w:t>
            </w:r>
          </w:p>
          <w:p w14:paraId="66666478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 xml:space="preserve">522 </w:t>
            </w:r>
            <w:proofErr w:type="spellStart"/>
            <w:r w:rsidRPr="004142B5">
              <w:rPr>
                <w:rFonts w:ascii="Times New Roman" w:hAnsi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3126" w:type="dxa"/>
          </w:tcPr>
          <w:p w14:paraId="01294BE7" w14:textId="77777777" w:rsidR="00836274" w:rsidRPr="004142B5" w:rsidRDefault="00836274" w:rsidP="00836274">
            <w:pPr>
              <w:pStyle w:val="Heading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8519D82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E144DBB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>Casio FX 100MS (300 functions)</w:t>
            </w:r>
          </w:p>
          <w:p w14:paraId="4BF6EB8B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 xml:space="preserve">831 </w:t>
            </w:r>
            <w:proofErr w:type="spellStart"/>
            <w:r w:rsidRPr="004142B5">
              <w:rPr>
                <w:rFonts w:ascii="Times New Roman" w:hAnsi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3126" w:type="dxa"/>
          </w:tcPr>
          <w:p w14:paraId="5AB7052B" w14:textId="77777777" w:rsidR="00836274" w:rsidRPr="004142B5" w:rsidRDefault="00836274" w:rsidP="00836274">
            <w:pPr>
              <w:pStyle w:val="Heading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A4E1C03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1956D50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 xml:space="preserve">Casio FX 991 EX </w:t>
            </w:r>
            <w:proofErr w:type="spellStart"/>
            <w:r w:rsidRPr="004142B5">
              <w:rPr>
                <w:rFonts w:ascii="Times New Roman" w:hAnsi="Times New Roman"/>
                <w:sz w:val="28"/>
                <w:szCs w:val="28"/>
              </w:rPr>
              <w:t>Classwiz</w:t>
            </w:r>
            <w:proofErr w:type="spellEnd"/>
            <w:r w:rsidRPr="004142B5">
              <w:rPr>
                <w:rFonts w:ascii="Times New Roman" w:hAnsi="Times New Roman"/>
                <w:sz w:val="28"/>
                <w:szCs w:val="28"/>
              </w:rPr>
              <w:t xml:space="preserve"> (522 functions)</w:t>
            </w:r>
          </w:p>
          <w:p w14:paraId="3C8F882E" w14:textId="77777777" w:rsidR="00836274" w:rsidRPr="004142B5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2B5">
              <w:rPr>
                <w:rFonts w:ascii="Times New Roman" w:hAnsi="Times New Roman"/>
                <w:sz w:val="28"/>
                <w:szCs w:val="28"/>
              </w:rPr>
              <w:t xml:space="preserve">1230 </w:t>
            </w:r>
            <w:proofErr w:type="spellStart"/>
            <w:r w:rsidRPr="004142B5">
              <w:rPr>
                <w:rFonts w:ascii="Times New Roman" w:hAnsi="Times New Roman"/>
                <w:sz w:val="28"/>
                <w:szCs w:val="28"/>
              </w:rPr>
              <w:t>Rs</w:t>
            </w:r>
            <w:proofErr w:type="spellEnd"/>
          </w:p>
        </w:tc>
      </w:tr>
      <w:tr w:rsidR="00836274" w14:paraId="75F5DFD3" w14:textId="77777777" w:rsidTr="00836274">
        <w:trPr>
          <w:trHeight w:val="2356"/>
        </w:trPr>
        <w:tc>
          <w:tcPr>
            <w:tcW w:w="3125" w:type="dxa"/>
          </w:tcPr>
          <w:p w14:paraId="5987F8D2" w14:textId="77777777" w:rsidR="00836274" w:rsidRDefault="00836274" w:rsidP="00836274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506164CF" w14:textId="77777777" w:rsidR="00836274" w:rsidRDefault="00836274" w:rsidP="00836274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14:paraId="43652ED8" w14:textId="77777777" w:rsidR="00836274" w:rsidRPr="00B069E9" w:rsidRDefault="00836274" w:rsidP="00836274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8 digit C</w:t>
            </w:r>
            <w:r w:rsidRPr="00B069E9">
              <w:rPr>
                <w:rFonts w:ascii="Times New Roman" w:hAnsi="Times New Roman"/>
                <w:sz w:val="32"/>
                <w:szCs w:val="32"/>
              </w:rPr>
              <w:t>asio HL 4A</w:t>
            </w:r>
          </w:p>
          <w:p w14:paraId="1BC2DF8D" w14:textId="77777777" w:rsidR="00836274" w:rsidRPr="00B069E9" w:rsidRDefault="00836274" w:rsidP="00836274">
            <w:pPr>
              <w:jc w:val="center"/>
            </w:pPr>
            <w:r>
              <w:rPr>
                <w:rFonts w:ascii="Times New Roman" w:hAnsi="Times New Roman"/>
                <w:sz w:val="32"/>
                <w:szCs w:val="32"/>
              </w:rPr>
              <w:t xml:space="preserve">100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Rs</w:t>
            </w:r>
            <w:proofErr w:type="spellEnd"/>
          </w:p>
        </w:tc>
        <w:tc>
          <w:tcPr>
            <w:tcW w:w="3126" w:type="dxa"/>
          </w:tcPr>
          <w:p w14:paraId="1E06D7DA" w14:textId="77777777" w:rsidR="00836274" w:rsidRDefault="00836274" w:rsidP="00836274">
            <w:pPr>
              <w:pStyle w:val="Heading1"/>
              <w:jc w:val="center"/>
            </w:pPr>
          </w:p>
          <w:p w14:paraId="07937F72" w14:textId="77777777" w:rsidR="00836274" w:rsidRPr="00B069E9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69E9">
              <w:rPr>
                <w:rFonts w:ascii="Times New Roman" w:hAnsi="Times New Roman"/>
                <w:sz w:val="28"/>
                <w:szCs w:val="28"/>
              </w:rPr>
              <w:t>12 digit Casio NJ 120D</w:t>
            </w:r>
          </w:p>
          <w:p w14:paraId="408CE333" w14:textId="77777777" w:rsidR="00836274" w:rsidRPr="00B069E9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7F4EA80" w14:textId="77777777" w:rsidR="00836274" w:rsidRPr="00B069E9" w:rsidRDefault="00836274" w:rsidP="00836274">
            <w:pPr>
              <w:jc w:val="center"/>
            </w:pPr>
            <w:r w:rsidRPr="00B069E9">
              <w:rPr>
                <w:rFonts w:ascii="Times New Roman" w:hAnsi="Times New Roman"/>
                <w:sz w:val="28"/>
                <w:szCs w:val="28"/>
              </w:rPr>
              <w:t xml:space="preserve">247 </w:t>
            </w:r>
            <w:proofErr w:type="spellStart"/>
            <w:r w:rsidRPr="00B069E9">
              <w:rPr>
                <w:rFonts w:ascii="Times New Roman" w:hAnsi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3126" w:type="dxa"/>
          </w:tcPr>
          <w:p w14:paraId="09D51B93" w14:textId="77777777" w:rsidR="00836274" w:rsidRPr="00B069E9" w:rsidRDefault="00836274" w:rsidP="00836274">
            <w:pPr>
              <w:pStyle w:val="Heading1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F8F9F9B" w14:textId="77777777" w:rsidR="00836274" w:rsidRPr="00B069E9" w:rsidRDefault="00836274" w:rsidP="0083627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69E9">
              <w:rPr>
                <w:rFonts w:ascii="Times New Roman" w:hAnsi="Times New Roman"/>
                <w:sz w:val="28"/>
                <w:szCs w:val="28"/>
              </w:rPr>
              <w:t>12 digit robust Casio MJ 12</w:t>
            </w:r>
          </w:p>
          <w:p w14:paraId="53EAE8E8" w14:textId="77777777" w:rsidR="00836274" w:rsidRPr="00B069E9" w:rsidRDefault="00836274" w:rsidP="00836274">
            <w:pPr>
              <w:jc w:val="center"/>
            </w:pPr>
            <w:r w:rsidRPr="00B069E9">
              <w:rPr>
                <w:rFonts w:ascii="Times New Roman" w:hAnsi="Times New Roman"/>
                <w:sz w:val="28"/>
                <w:szCs w:val="28"/>
              </w:rPr>
              <w:t xml:space="preserve">418 </w:t>
            </w:r>
            <w:proofErr w:type="spellStart"/>
            <w:r w:rsidRPr="00B069E9">
              <w:rPr>
                <w:rFonts w:ascii="Times New Roman" w:hAnsi="Times New Roman"/>
                <w:sz w:val="28"/>
                <w:szCs w:val="28"/>
              </w:rPr>
              <w:t>Rs</w:t>
            </w:r>
            <w:proofErr w:type="spellEnd"/>
          </w:p>
        </w:tc>
      </w:tr>
    </w:tbl>
    <w:p w14:paraId="240FB38B" w14:textId="1844516E" w:rsidR="00836274" w:rsidRDefault="00836274" w:rsidP="00836274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A39577" wp14:editId="4FDFF06E">
                <wp:simplePos x="0" y="0"/>
                <wp:positionH relativeFrom="column">
                  <wp:posOffset>0</wp:posOffset>
                </wp:positionH>
                <wp:positionV relativeFrom="paragraph">
                  <wp:posOffset>4854575</wp:posOffset>
                </wp:positionV>
                <wp:extent cx="6438900" cy="28575"/>
                <wp:effectExtent l="0" t="76200" r="190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2B9E" id="Straight Arrow Connector 4" o:spid="_x0000_s1026" type="#_x0000_t32" style="position:absolute;margin-left:0;margin-top:382.25pt;width:507pt;height:2.2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14:paraId="767B2631" w14:textId="0C545300" w:rsidR="00836274" w:rsidRDefault="00836274" w:rsidP="00836274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84B62A" wp14:editId="5D1786B3">
                <wp:simplePos x="0" y="0"/>
                <wp:positionH relativeFrom="column">
                  <wp:posOffset>4629150</wp:posOffset>
                </wp:positionH>
                <wp:positionV relativeFrom="paragraph">
                  <wp:posOffset>109855</wp:posOffset>
                </wp:positionV>
                <wp:extent cx="1800225" cy="419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A2A73" w14:textId="77777777" w:rsidR="00836274" w:rsidRPr="00C03EFB" w:rsidRDefault="00836274" w:rsidP="00836274">
                            <w:pPr>
                              <w:rPr>
                                <w:sz w:val="32"/>
                              </w:rPr>
                            </w:pPr>
                            <w:r w:rsidRPr="00C03EFB">
                              <w:rPr>
                                <w:sz w:val="32"/>
                              </w:rPr>
                              <w:t xml:space="preserve">Features </w:t>
                            </w:r>
                            <w:r w:rsidRPr="00C03EFB">
                              <w:rPr>
                                <w:sz w:val="32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B62A" id="_x0000_s1028" type="#_x0000_t202" style="position:absolute;margin-left:364.5pt;margin-top:8.65pt;width:141.7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">
                <v:textbox>
                  <w:txbxContent>
                    <w:p w14:paraId="0AEA2A73" w14:textId="77777777" w:rsidR="00836274" w:rsidRPr="00C03EFB" w:rsidRDefault="00836274" w:rsidP="00836274">
                      <w:pPr>
                        <w:rPr>
                          <w:sz w:val="32"/>
                        </w:rPr>
                      </w:pPr>
                      <w:r w:rsidRPr="00C03EFB">
                        <w:rPr>
                          <w:sz w:val="32"/>
                        </w:rPr>
                        <w:t xml:space="preserve">Features </w:t>
                      </w:r>
                      <w:r w:rsidRPr="00C03EFB">
                        <w:rPr>
                          <w:sz w:val="32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F6E3A5" w14:textId="732AC538" w:rsidR="00836274" w:rsidRDefault="00836274" w:rsidP="008D76CD">
      <w:pPr>
        <w:ind w:firstLine="0"/>
        <w:jc w:val="both"/>
        <w:rPr>
          <w:rFonts w:ascii="Times New Roman" w:hAnsi="Times New Roman"/>
          <w:sz w:val="32"/>
          <w:u w:val="single"/>
        </w:rPr>
      </w:pPr>
    </w:p>
    <w:p w14:paraId="4ADCD7F3" w14:textId="3A1DD6AF" w:rsidR="00B32B8B" w:rsidRDefault="00B32B8B" w:rsidP="008D76CD">
      <w:pPr>
        <w:ind w:firstLine="0"/>
        <w:jc w:val="both"/>
        <w:rPr>
          <w:rFonts w:ascii="Times New Roman" w:hAnsi="Times New Roman"/>
          <w:sz w:val="32"/>
          <w:u w:val="single"/>
        </w:rPr>
      </w:pPr>
    </w:p>
    <w:p w14:paraId="25C1BE15" w14:textId="25E8DCAC" w:rsidR="00B32B8B" w:rsidRDefault="00B32B8B" w:rsidP="008D76CD">
      <w:pPr>
        <w:ind w:firstLine="0"/>
        <w:jc w:val="both"/>
        <w:rPr>
          <w:rFonts w:ascii="Times New Roman" w:hAnsi="Times New Roman"/>
          <w:sz w:val="32"/>
          <w:u w:val="single"/>
        </w:rPr>
      </w:pPr>
    </w:p>
    <w:p w14:paraId="716669EE" w14:textId="1DECB9BD" w:rsidR="00B32B8B" w:rsidRDefault="00B32B8B" w:rsidP="008D76CD">
      <w:pPr>
        <w:ind w:firstLine="0"/>
        <w:jc w:val="both"/>
        <w:rPr>
          <w:rFonts w:ascii="Times New Roman" w:hAnsi="Times New Roman"/>
          <w:sz w:val="32"/>
          <w:u w:val="single"/>
        </w:rPr>
      </w:pPr>
    </w:p>
    <w:p w14:paraId="1D9E4B06" w14:textId="794451A0" w:rsidR="00B32B8B" w:rsidRDefault="00B32B8B" w:rsidP="008D76CD">
      <w:pPr>
        <w:ind w:firstLine="0"/>
        <w:jc w:val="both"/>
        <w:rPr>
          <w:rFonts w:ascii="Times New Roman" w:hAnsi="Times New Roman"/>
          <w:sz w:val="32"/>
          <w:u w:val="single"/>
        </w:rPr>
      </w:pPr>
    </w:p>
    <w:p w14:paraId="4CFC5A5D" w14:textId="3B83460B" w:rsidR="00B32B8B" w:rsidRDefault="00B32B8B" w:rsidP="008D76CD">
      <w:pPr>
        <w:ind w:firstLine="0"/>
        <w:jc w:val="both"/>
        <w:rPr>
          <w:rFonts w:ascii="Times New Roman" w:hAnsi="Times New Roman"/>
          <w:sz w:val="32"/>
          <w:u w:val="single"/>
        </w:rPr>
      </w:pPr>
    </w:p>
    <w:p w14:paraId="52C1FBE5" w14:textId="6C36998F" w:rsidR="00B32B8B" w:rsidRDefault="00DC2D2F" w:rsidP="00A56878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sz w:val="28"/>
        </w:rPr>
      </w:pPr>
      <w:r w:rsidRPr="00A56878">
        <w:rPr>
          <w:rFonts w:ascii="Times New Roman" w:hAnsi="Times New Roman"/>
          <w:sz w:val="28"/>
        </w:rPr>
        <w:t>4W1H:</w:t>
      </w:r>
    </w:p>
    <w:p w14:paraId="321C1D62" w14:textId="77777777" w:rsidR="00A56878" w:rsidRDefault="00A56878" w:rsidP="00A56878">
      <w:pPr>
        <w:ind w:firstLine="0"/>
        <w:rPr>
          <w:rFonts w:ascii="Times New Roman" w:hAnsi="Times New Roman"/>
          <w:b/>
          <w:sz w:val="28"/>
        </w:rPr>
      </w:pPr>
    </w:p>
    <w:p w14:paraId="177AFD00" w14:textId="01B25965" w:rsidR="00A56878" w:rsidRPr="00A56878" w:rsidRDefault="00A56878" w:rsidP="00A56878">
      <w:pPr>
        <w:ind w:firstLine="0"/>
        <w:rPr>
          <w:rFonts w:ascii="Times New Roman" w:hAnsi="Times New Roman"/>
          <w:b/>
          <w:sz w:val="28"/>
        </w:rPr>
      </w:pPr>
      <w:r w:rsidRPr="00A56878">
        <w:rPr>
          <w:rFonts w:ascii="Times New Roman" w:hAnsi="Times New Roman"/>
          <w:b/>
          <w:sz w:val="28"/>
        </w:rPr>
        <w:t>What?</w:t>
      </w:r>
    </w:p>
    <w:p w14:paraId="4A15F065" w14:textId="77777777" w:rsidR="00A56878" w:rsidRDefault="00A56878" w:rsidP="00A56878">
      <w:pPr>
        <w:ind w:firstLine="0"/>
        <w:rPr>
          <w:rFonts w:ascii="Times New Roman" w:hAnsi="Times New Roman"/>
          <w:sz w:val="24"/>
        </w:rPr>
      </w:pPr>
    </w:p>
    <w:p w14:paraId="7FFDFB81" w14:textId="079DC186" w:rsidR="00A56878" w:rsidRDefault="00A56878" w:rsidP="00A56878">
      <w:pPr>
        <w:ind w:firstLine="0"/>
        <w:rPr>
          <w:rFonts w:ascii="Times New Roman" w:hAnsi="Times New Roman"/>
          <w:sz w:val="24"/>
        </w:rPr>
      </w:pPr>
      <w:r w:rsidRPr="00A56878">
        <w:rPr>
          <w:rFonts w:ascii="Times New Roman" w:hAnsi="Times New Roman"/>
          <w:sz w:val="24"/>
        </w:rPr>
        <w:t>A portable, secure, convenient and user-friendly calculator.</w:t>
      </w:r>
    </w:p>
    <w:p w14:paraId="5693D193" w14:textId="77777777" w:rsidR="00A56878" w:rsidRDefault="00A56878" w:rsidP="00A56878">
      <w:pPr>
        <w:ind w:firstLine="0"/>
        <w:rPr>
          <w:rFonts w:ascii="Times New Roman" w:hAnsi="Times New Roman"/>
          <w:b/>
          <w:sz w:val="28"/>
        </w:rPr>
      </w:pPr>
    </w:p>
    <w:p w14:paraId="506B68B5" w14:textId="2E9CF5F0" w:rsidR="00A56878" w:rsidRPr="00A56878" w:rsidRDefault="00A56878" w:rsidP="00A56878">
      <w:pPr>
        <w:ind w:firstLine="0"/>
        <w:rPr>
          <w:rFonts w:ascii="Times New Roman" w:hAnsi="Times New Roman"/>
          <w:sz w:val="24"/>
        </w:rPr>
      </w:pPr>
      <w:r w:rsidRPr="00A56878">
        <w:rPr>
          <w:rFonts w:ascii="Times New Roman" w:hAnsi="Times New Roman"/>
          <w:b/>
          <w:sz w:val="28"/>
        </w:rPr>
        <w:t>When?</w:t>
      </w:r>
    </w:p>
    <w:p w14:paraId="04D242A7" w14:textId="77777777" w:rsidR="00A56878" w:rsidRDefault="00A56878" w:rsidP="00A56878">
      <w:pPr>
        <w:ind w:firstLine="0"/>
        <w:rPr>
          <w:rFonts w:ascii="Times New Roman" w:hAnsi="Times New Roman"/>
          <w:sz w:val="24"/>
        </w:rPr>
      </w:pPr>
    </w:p>
    <w:p w14:paraId="439CCAF6" w14:textId="269387EC" w:rsidR="00A56878" w:rsidRPr="00A56878" w:rsidRDefault="00A56878" w:rsidP="00A56878">
      <w:pPr>
        <w:ind w:firstLine="0"/>
        <w:rPr>
          <w:rFonts w:ascii="Times New Roman" w:hAnsi="Times New Roman"/>
          <w:sz w:val="24"/>
        </w:rPr>
      </w:pPr>
      <w:r w:rsidRPr="00A56878">
        <w:rPr>
          <w:rFonts w:ascii="Times New Roman" w:hAnsi="Times New Roman"/>
          <w:sz w:val="24"/>
        </w:rPr>
        <w:t>Most effective during exams.</w:t>
      </w:r>
    </w:p>
    <w:p w14:paraId="5048B583" w14:textId="77777777" w:rsidR="00A56878" w:rsidRDefault="00A56878" w:rsidP="00A56878">
      <w:pPr>
        <w:ind w:firstLine="0"/>
        <w:rPr>
          <w:rFonts w:ascii="Times New Roman" w:hAnsi="Times New Roman"/>
          <w:b/>
          <w:sz w:val="28"/>
        </w:rPr>
      </w:pPr>
    </w:p>
    <w:p w14:paraId="712305B9" w14:textId="58B5C4B8" w:rsidR="00A56878" w:rsidRPr="00A56878" w:rsidRDefault="00A56878" w:rsidP="00A56878">
      <w:pPr>
        <w:ind w:firstLine="0"/>
        <w:rPr>
          <w:rFonts w:ascii="Times New Roman" w:hAnsi="Times New Roman"/>
          <w:b/>
          <w:sz w:val="28"/>
        </w:rPr>
      </w:pPr>
      <w:r w:rsidRPr="00A56878">
        <w:rPr>
          <w:rFonts w:ascii="Times New Roman" w:hAnsi="Times New Roman"/>
          <w:b/>
          <w:sz w:val="28"/>
        </w:rPr>
        <w:t>Where?</w:t>
      </w:r>
    </w:p>
    <w:p w14:paraId="6BE2C0AB" w14:textId="77777777" w:rsidR="00A56878" w:rsidRDefault="00A56878" w:rsidP="00A56878">
      <w:pPr>
        <w:ind w:firstLine="0"/>
        <w:rPr>
          <w:rFonts w:ascii="Times New Roman" w:hAnsi="Times New Roman"/>
          <w:sz w:val="24"/>
        </w:rPr>
      </w:pPr>
    </w:p>
    <w:p w14:paraId="679F798C" w14:textId="62BF9C79" w:rsidR="00A56878" w:rsidRPr="00A56878" w:rsidRDefault="00A56878" w:rsidP="00A56878">
      <w:pPr>
        <w:ind w:firstLine="0"/>
        <w:rPr>
          <w:rFonts w:ascii="Times New Roman" w:hAnsi="Times New Roman"/>
          <w:sz w:val="24"/>
        </w:rPr>
      </w:pPr>
      <w:r w:rsidRPr="00A56878">
        <w:rPr>
          <w:rFonts w:ascii="Times New Roman" w:hAnsi="Times New Roman"/>
          <w:sz w:val="24"/>
        </w:rPr>
        <w:t xml:space="preserve">In educational </w:t>
      </w:r>
      <w:proofErr w:type="gramStart"/>
      <w:r w:rsidRPr="00A56878">
        <w:rPr>
          <w:rFonts w:ascii="Times New Roman" w:hAnsi="Times New Roman"/>
          <w:sz w:val="24"/>
        </w:rPr>
        <w:t>institutions</w:t>
      </w:r>
      <w:proofErr w:type="gramEnd"/>
      <w:r w:rsidRPr="00A56878">
        <w:rPr>
          <w:rFonts w:ascii="Times New Roman" w:hAnsi="Times New Roman"/>
          <w:sz w:val="24"/>
        </w:rPr>
        <w:t xml:space="preserve"> worldwide.</w:t>
      </w:r>
    </w:p>
    <w:p w14:paraId="7382F3E7" w14:textId="77777777" w:rsidR="00A56878" w:rsidRDefault="00A56878" w:rsidP="00A56878">
      <w:pPr>
        <w:ind w:firstLine="0"/>
        <w:rPr>
          <w:rFonts w:ascii="Times New Roman" w:hAnsi="Times New Roman"/>
          <w:b/>
          <w:sz w:val="28"/>
        </w:rPr>
      </w:pPr>
    </w:p>
    <w:p w14:paraId="6C06ED10" w14:textId="0806449D" w:rsidR="00A56878" w:rsidRPr="00A56878" w:rsidRDefault="00A56878" w:rsidP="00A56878">
      <w:pPr>
        <w:ind w:firstLine="0"/>
        <w:rPr>
          <w:rFonts w:ascii="Times New Roman" w:hAnsi="Times New Roman"/>
          <w:b/>
          <w:sz w:val="28"/>
        </w:rPr>
      </w:pPr>
      <w:r w:rsidRPr="00A56878">
        <w:rPr>
          <w:rFonts w:ascii="Times New Roman" w:hAnsi="Times New Roman"/>
          <w:b/>
          <w:sz w:val="28"/>
        </w:rPr>
        <w:t>Why?</w:t>
      </w:r>
    </w:p>
    <w:p w14:paraId="76D8CBE9" w14:textId="77777777" w:rsidR="00A56878" w:rsidRDefault="00A56878" w:rsidP="00A56878">
      <w:pPr>
        <w:ind w:firstLine="0"/>
        <w:rPr>
          <w:rFonts w:ascii="Times New Roman" w:hAnsi="Times New Roman"/>
          <w:sz w:val="24"/>
        </w:rPr>
      </w:pPr>
    </w:p>
    <w:p w14:paraId="60C16CA8" w14:textId="4C01A9B8" w:rsidR="00A56878" w:rsidRPr="00A56878" w:rsidRDefault="00A56878" w:rsidP="00A56878">
      <w:pPr>
        <w:ind w:firstLine="0"/>
        <w:rPr>
          <w:rFonts w:ascii="Times New Roman" w:hAnsi="Times New Roman"/>
          <w:sz w:val="24"/>
        </w:rPr>
      </w:pPr>
      <w:r w:rsidRPr="00A56878">
        <w:rPr>
          <w:rFonts w:ascii="Times New Roman" w:hAnsi="Times New Roman"/>
          <w:sz w:val="24"/>
        </w:rPr>
        <w:t>To give the relevant features and convenience at an affordable price.</w:t>
      </w:r>
    </w:p>
    <w:p w14:paraId="0D199DB7" w14:textId="77777777" w:rsidR="00A56878" w:rsidRDefault="00A56878" w:rsidP="00A56878">
      <w:pPr>
        <w:ind w:firstLine="0"/>
        <w:rPr>
          <w:rFonts w:ascii="Times New Roman" w:hAnsi="Times New Roman"/>
          <w:b/>
          <w:sz w:val="28"/>
        </w:rPr>
      </w:pPr>
    </w:p>
    <w:p w14:paraId="77724DF5" w14:textId="69842202" w:rsidR="00A56878" w:rsidRPr="00A56878" w:rsidRDefault="00A56878" w:rsidP="00A56878">
      <w:pPr>
        <w:ind w:firstLine="0"/>
        <w:rPr>
          <w:rFonts w:ascii="Times New Roman" w:hAnsi="Times New Roman"/>
          <w:b/>
          <w:sz w:val="28"/>
        </w:rPr>
      </w:pPr>
      <w:r w:rsidRPr="00A56878">
        <w:rPr>
          <w:rFonts w:ascii="Times New Roman" w:hAnsi="Times New Roman"/>
          <w:b/>
          <w:sz w:val="28"/>
        </w:rPr>
        <w:t>How?</w:t>
      </w:r>
    </w:p>
    <w:p w14:paraId="7EAB6A84" w14:textId="77777777" w:rsidR="00A56878" w:rsidRDefault="00A56878" w:rsidP="00A56878">
      <w:pPr>
        <w:ind w:firstLine="0"/>
        <w:rPr>
          <w:rFonts w:ascii="Times New Roman" w:hAnsi="Times New Roman"/>
          <w:sz w:val="24"/>
        </w:rPr>
      </w:pPr>
    </w:p>
    <w:p w14:paraId="7725A38A" w14:textId="25FAFDEC" w:rsidR="00A56878" w:rsidRDefault="00A56878" w:rsidP="00A56878">
      <w:pPr>
        <w:ind w:firstLine="0"/>
        <w:rPr>
          <w:rFonts w:ascii="Times New Roman" w:hAnsi="Times New Roman"/>
          <w:sz w:val="24"/>
        </w:rPr>
      </w:pPr>
      <w:r w:rsidRPr="00A56878">
        <w:rPr>
          <w:rFonts w:ascii="Times New Roman" w:hAnsi="Times New Roman"/>
          <w:sz w:val="24"/>
        </w:rPr>
        <w:t>By compensating the price of irrelevant features/functions for the convenience of the users.</w:t>
      </w:r>
    </w:p>
    <w:p w14:paraId="28EC04C7" w14:textId="197F8955" w:rsidR="005F2C1B" w:rsidRDefault="005F2C1B" w:rsidP="00A56878">
      <w:pPr>
        <w:ind w:firstLine="0"/>
        <w:rPr>
          <w:rFonts w:ascii="Times New Roman" w:hAnsi="Times New Roman"/>
          <w:sz w:val="24"/>
        </w:rPr>
      </w:pPr>
    </w:p>
    <w:p w14:paraId="4CC44790" w14:textId="0997B42A" w:rsidR="005F2C1B" w:rsidRPr="005F2C1B" w:rsidRDefault="005F2C1B" w:rsidP="005F2C1B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</w:rPr>
      </w:pPr>
      <w:r w:rsidRPr="005F2C1B">
        <w:rPr>
          <w:rFonts w:ascii="Times New Roman" w:hAnsi="Times New Roman"/>
          <w:sz w:val="28"/>
        </w:rPr>
        <w:t>OUR PRODUCT FEATURES:</w:t>
      </w:r>
    </w:p>
    <w:p w14:paraId="0006DA0F" w14:textId="77777777" w:rsidR="005F2C1B" w:rsidRDefault="005F2C1B" w:rsidP="005F2C1B">
      <w:pPr>
        <w:spacing w:after="160" w:line="259" w:lineRule="auto"/>
        <w:ind w:firstLine="0"/>
        <w:rPr>
          <w:rFonts w:ascii="Times New Roman" w:hAnsi="Times New Roman"/>
          <w:sz w:val="24"/>
        </w:rPr>
      </w:pPr>
    </w:p>
    <w:p w14:paraId="59E8F1FB" w14:textId="1483D89A" w:rsidR="005F2C1B" w:rsidRPr="00C16FDE" w:rsidRDefault="005F2C1B" w:rsidP="005F2C1B">
      <w:pPr>
        <w:spacing w:after="160" w:line="259" w:lineRule="auto"/>
        <w:ind w:firstLine="0"/>
      </w:pPr>
      <w:r>
        <w:rPr>
          <w:rFonts w:ascii="Times New Roman" w:hAnsi="Times New Roman"/>
          <w:sz w:val="24"/>
        </w:rPr>
        <w:t>-</w:t>
      </w:r>
      <w:r w:rsidRPr="005F2C1B">
        <w:rPr>
          <w:rFonts w:ascii="Times New Roman" w:hAnsi="Times New Roman"/>
          <w:sz w:val="24"/>
        </w:rPr>
        <w:t>Auto Parenthesis.</w:t>
      </w:r>
    </w:p>
    <w:p w14:paraId="5897FFAD" w14:textId="66881EBA" w:rsidR="005F2C1B" w:rsidRPr="00C16FDE" w:rsidRDefault="005F2C1B" w:rsidP="005F2C1B">
      <w:pPr>
        <w:spacing w:after="160" w:line="259" w:lineRule="auto"/>
        <w:ind w:firstLine="0"/>
      </w:pPr>
      <w:r>
        <w:rPr>
          <w:rFonts w:ascii="Times New Roman" w:hAnsi="Times New Roman"/>
          <w:sz w:val="24"/>
        </w:rPr>
        <w:t>-</w:t>
      </w:r>
      <w:r w:rsidRPr="005F2C1B">
        <w:rPr>
          <w:rFonts w:ascii="Times New Roman" w:hAnsi="Times New Roman"/>
          <w:sz w:val="24"/>
        </w:rPr>
        <w:t>Flip model.</w:t>
      </w:r>
    </w:p>
    <w:p w14:paraId="5A38735A" w14:textId="69801EB3" w:rsidR="005F2C1B" w:rsidRPr="00C16FDE" w:rsidRDefault="005F2C1B" w:rsidP="005F2C1B">
      <w:pPr>
        <w:spacing w:after="160" w:line="259" w:lineRule="auto"/>
        <w:ind w:firstLine="0"/>
      </w:pPr>
      <w:r>
        <w:rPr>
          <w:rFonts w:ascii="Times New Roman" w:hAnsi="Times New Roman"/>
          <w:sz w:val="24"/>
        </w:rPr>
        <w:t>-</w:t>
      </w:r>
      <w:r w:rsidRPr="005F2C1B">
        <w:rPr>
          <w:rFonts w:ascii="Times New Roman" w:hAnsi="Times New Roman"/>
          <w:sz w:val="24"/>
        </w:rPr>
        <w:t>Capacitive buttons.</w:t>
      </w:r>
    </w:p>
    <w:p w14:paraId="42AE25ED" w14:textId="7DE8B12D" w:rsidR="005F2C1B" w:rsidRDefault="005F2C1B" w:rsidP="005F2C1B">
      <w:pPr>
        <w:spacing w:after="160" w:line="259" w:lineRule="auto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Pr="005F2C1B">
        <w:rPr>
          <w:rFonts w:ascii="Times New Roman" w:hAnsi="Times New Roman"/>
          <w:sz w:val="24"/>
        </w:rPr>
        <w:t>PIN security.</w:t>
      </w:r>
    </w:p>
    <w:p w14:paraId="62E202B5" w14:textId="4C35565F" w:rsidR="00CC4F34" w:rsidRDefault="00CC4F34" w:rsidP="005F2C1B">
      <w:pPr>
        <w:spacing w:after="160" w:line="259" w:lineRule="auto"/>
        <w:ind w:firstLine="0"/>
        <w:rPr>
          <w:rFonts w:ascii="Times New Roman" w:hAnsi="Times New Roman"/>
          <w:sz w:val="24"/>
        </w:rPr>
      </w:pPr>
    </w:p>
    <w:p w14:paraId="353F643D" w14:textId="08892A22" w:rsidR="00CC4F34" w:rsidRDefault="00CC4F34" w:rsidP="005F2C1B">
      <w:pPr>
        <w:spacing w:after="160" w:line="259" w:lineRule="auto"/>
        <w:ind w:firstLine="0"/>
        <w:rPr>
          <w:rFonts w:ascii="Times New Roman" w:hAnsi="Times New Roman"/>
          <w:sz w:val="24"/>
        </w:rPr>
      </w:pPr>
    </w:p>
    <w:p w14:paraId="11220224" w14:textId="60C9DF62" w:rsidR="00CC4F34" w:rsidRDefault="00CC4F34" w:rsidP="005F2C1B">
      <w:pPr>
        <w:spacing w:after="160" w:line="259" w:lineRule="auto"/>
        <w:ind w:firstLine="0"/>
        <w:rPr>
          <w:rFonts w:ascii="Times New Roman" w:hAnsi="Times New Roman"/>
          <w:sz w:val="24"/>
        </w:rPr>
      </w:pPr>
    </w:p>
    <w:p w14:paraId="3B8B8C97" w14:textId="076DD8BE" w:rsidR="00CC4F34" w:rsidRDefault="00CC4F34" w:rsidP="005F2C1B">
      <w:pPr>
        <w:spacing w:after="160" w:line="259" w:lineRule="auto"/>
        <w:ind w:firstLine="0"/>
        <w:rPr>
          <w:rFonts w:ascii="Times New Roman" w:hAnsi="Times New Roman"/>
          <w:sz w:val="24"/>
        </w:rPr>
      </w:pPr>
    </w:p>
    <w:p w14:paraId="1C20A9BF" w14:textId="4A19817A" w:rsidR="00CC4F34" w:rsidRDefault="00CC4F34" w:rsidP="005F2C1B">
      <w:pPr>
        <w:spacing w:after="160" w:line="259" w:lineRule="auto"/>
        <w:ind w:firstLine="0"/>
        <w:rPr>
          <w:rFonts w:ascii="Times New Roman" w:hAnsi="Times New Roman"/>
          <w:sz w:val="24"/>
        </w:rPr>
      </w:pPr>
    </w:p>
    <w:p w14:paraId="4F88F019" w14:textId="5DCC0285" w:rsidR="00CC4F34" w:rsidRDefault="0097203C" w:rsidP="005F2C1B">
      <w:pPr>
        <w:spacing w:after="160" w:line="259" w:lineRule="auto"/>
        <w:ind w:firstLine="0"/>
        <w:rPr>
          <w:rFonts w:ascii="Times New Roman" w:hAnsi="Times New Roman"/>
          <w:sz w:val="32"/>
          <w:u w:val="single"/>
        </w:rPr>
      </w:pPr>
      <w:r w:rsidRPr="0097203C">
        <w:rPr>
          <w:rFonts w:ascii="Times New Roman" w:hAnsi="Times New Roman"/>
          <w:sz w:val="32"/>
          <w:u w:val="single"/>
        </w:rPr>
        <w:lastRenderedPageBreak/>
        <w:t>DESIGN:</w:t>
      </w:r>
    </w:p>
    <w:p w14:paraId="7689A093" w14:textId="524F3B53" w:rsidR="0097203C" w:rsidRPr="0097203C" w:rsidRDefault="0097203C" w:rsidP="0097203C">
      <w:pPr>
        <w:pStyle w:val="ListParagraph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0"/>
        </w:rPr>
      </w:pPr>
      <w:r w:rsidRPr="0097203C">
        <w:rPr>
          <w:rFonts w:ascii="Times New Roman" w:hAnsi="Times New Roman"/>
          <w:sz w:val="28"/>
        </w:rPr>
        <w:t>HIGH LEVEL DESIGN</w:t>
      </w:r>
    </w:p>
    <w:p w14:paraId="44A3C461" w14:textId="77777777" w:rsidR="0097203C" w:rsidRPr="0097203C" w:rsidRDefault="0097203C" w:rsidP="0097203C">
      <w:pPr>
        <w:spacing w:after="160" w:line="259" w:lineRule="auto"/>
        <w:ind w:firstLine="0"/>
        <w:rPr>
          <w:rFonts w:ascii="Times New Roman" w:hAnsi="Times New Roman"/>
          <w:sz w:val="20"/>
        </w:rPr>
      </w:pPr>
      <w:bookmarkStart w:id="5" w:name="_GoBack"/>
      <w:bookmarkEnd w:id="5"/>
    </w:p>
    <w:p w14:paraId="1BE75853" w14:textId="77777777" w:rsidR="005F2C1B" w:rsidRPr="005F2C1B" w:rsidRDefault="005F2C1B" w:rsidP="005F2C1B">
      <w:pPr>
        <w:ind w:firstLine="0"/>
        <w:rPr>
          <w:rFonts w:ascii="Times New Roman" w:hAnsi="Times New Roman"/>
          <w:sz w:val="24"/>
        </w:rPr>
      </w:pPr>
    </w:p>
    <w:p w14:paraId="05ADEE7A" w14:textId="77777777" w:rsidR="00A56878" w:rsidRPr="00A56878" w:rsidRDefault="00A56878" w:rsidP="00A56878">
      <w:pPr>
        <w:jc w:val="both"/>
        <w:rPr>
          <w:rFonts w:ascii="Times New Roman" w:hAnsi="Times New Roman"/>
          <w:sz w:val="28"/>
        </w:rPr>
      </w:pPr>
    </w:p>
    <w:p w14:paraId="1D58262E" w14:textId="77777777" w:rsidR="00A56878" w:rsidRPr="00836274" w:rsidRDefault="00A56878" w:rsidP="008D76CD">
      <w:pPr>
        <w:ind w:firstLine="0"/>
        <w:jc w:val="both"/>
        <w:rPr>
          <w:rFonts w:ascii="Times New Roman" w:hAnsi="Times New Roman"/>
          <w:sz w:val="32"/>
          <w:u w:val="single"/>
        </w:rPr>
      </w:pPr>
    </w:p>
    <w:sectPr w:rsidR="00A56878" w:rsidRPr="00836274" w:rsidSect="00015E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558A9" w14:textId="77777777" w:rsidR="00411D07" w:rsidRDefault="00411D07" w:rsidP="006A582B">
      <w:r>
        <w:separator/>
      </w:r>
    </w:p>
  </w:endnote>
  <w:endnote w:type="continuationSeparator" w:id="0">
    <w:p w14:paraId="78A9CE52" w14:textId="77777777" w:rsidR="00411D07" w:rsidRDefault="00411D07" w:rsidP="006A582B">
      <w:r>
        <w:continuationSeparator/>
      </w:r>
    </w:p>
  </w:endnote>
  <w:endnote w:type="continuationNotice" w:id="1">
    <w:p w14:paraId="7EA73BC7" w14:textId="77777777" w:rsidR="00411D07" w:rsidRDefault="00411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B68F8" w14:textId="77777777" w:rsidR="006E2848" w:rsidRDefault="006E2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9818CF" w:rsidRDefault="009818CF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9818CF" w14:paraId="48DC9B57" w14:textId="77777777" w:rsidTr="00107955">
      <w:tc>
        <w:tcPr>
          <w:tcW w:w="3960" w:type="dxa"/>
        </w:tcPr>
        <w:p w14:paraId="48DC9B54" w14:textId="77777777" w:rsidR="009818CF" w:rsidRPr="006E044D" w:rsidRDefault="009818CF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9818CF" w:rsidRPr="006E044D" w:rsidRDefault="009818CF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C3CC670" w:rsidR="009818CF" w:rsidRPr="006E044D" w:rsidRDefault="009818CF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7203C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7203C">
                    <w:rPr>
                      <w:b/>
                      <w:bCs/>
                      <w:noProof/>
                      <w:sz w:val="20"/>
                      <w:szCs w:val="20"/>
                    </w:rPr>
                    <w:t>8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9818CF" w:rsidRPr="00B9435E" w:rsidRDefault="009818CF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AC0C" w14:textId="77777777" w:rsidR="006E2848" w:rsidRDefault="006E2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36F12" w14:textId="77777777" w:rsidR="00411D07" w:rsidRDefault="00411D07" w:rsidP="006A582B">
      <w:r>
        <w:separator/>
      </w:r>
    </w:p>
  </w:footnote>
  <w:footnote w:type="continuationSeparator" w:id="0">
    <w:p w14:paraId="77AB0C0F" w14:textId="77777777" w:rsidR="00411D07" w:rsidRDefault="00411D07" w:rsidP="006A582B">
      <w:r>
        <w:continuationSeparator/>
      </w:r>
    </w:p>
  </w:footnote>
  <w:footnote w:type="continuationNotice" w:id="1">
    <w:p w14:paraId="65239C8D" w14:textId="77777777" w:rsidR="00411D07" w:rsidRDefault="00411D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6BC29" w14:textId="77777777" w:rsidR="006E2848" w:rsidRDefault="006E28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9818CF" w:rsidRPr="00DA17A9" w:rsidRDefault="009818CF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9818CF" w14:paraId="48DC9B51" w14:textId="77777777" w:rsidTr="768796CA">
      <w:tc>
        <w:tcPr>
          <w:tcW w:w="6768" w:type="dxa"/>
        </w:tcPr>
        <w:p w14:paraId="48DC9B4F" w14:textId="7BD2C5BC" w:rsidR="009818CF" w:rsidRDefault="009818CF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GENESIS </w:t>
          </w:r>
          <w:r w:rsidRPr="00C258CE">
            <w:rPr>
              <w:rFonts w:ascii="Arial" w:hAnsi="Arial" w:cs="Arial"/>
              <w:sz w:val="20"/>
            </w:rPr>
            <w:t xml:space="preserve">Learning Report – </w:t>
          </w:r>
          <w:r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9818CF" w:rsidRDefault="009818CF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9818CF" w:rsidRPr="00DA17A9" w:rsidRDefault="009818CF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F7959" w14:textId="77777777" w:rsidR="006E2848" w:rsidRDefault="006E2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1E6314E"/>
    <w:lvl w:ilvl="0">
      <w:numFmt w:val="bullet"/>
      <w:lvlText w:val="*"/>
      <w:lvlJc w:val="left"/>
    </w:lvl>
  </w:abstractNum>
  <w:abstractNum w:abstractNumId="1" w15:restartNumberingAfterBreak="0">
    <w:nsid w:val="0BD87D30"/>
    <w:multiLevelType w:val="hybridMultilevel"/>
    <w:tmpl w:val="CAAE3322"/>
    <w:lvl w:ilvl="0" w:tplc="34D0A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2AE7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8967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207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64A75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AB07E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022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DDE18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3DC3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20910CB"/>
    <w:multiLevelType w:val="hybridMultilevel"/>
    <w:tmpl w:val="FE32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E1281"/>
    <w:multiLevelType w:val="hybridMultilevel"/>
    <w:tmpl w:val="41D270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77655"/>
    <w:multiLevelType w:val="hybridMultilevel"/>
    <w:tmpl w:val="D46835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24EAE"/>
    <w:multiLevelType w:val="hybridMultilevel"/>
    <w:tmpl w:val="00003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A5A3B"/>
    <w:multiLevelType w:val="multilevel"/>
    <w:tmpl w:val="B386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E5F9D"/>
    <w:multiLevelType w:val="hybridMultilevel"/>
    <w:tmpl w:val="C92C11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B3968"/>
    <w:multiLevelType w:val="hybridMultilevel"/>
    <w:tmpl w:val="0C44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4581C"/>
    <w:multiLevelType w:val="hybridMultilevel"/>
    <w:tmpl w:val="BF66240E"/>
    <w:lvl w:ilvl="0" w:tplc="AF6AF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F27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62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8F8D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A067E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20E5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750A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79237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2142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D91EA8"/>
    <w:multiLevelType w:val="multilevel"/>
    <w:tmpl w:val="A0E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517F47"/>
    <w:multiLevelType w:val="multilevel"/>
    <w:tmpl w:val="2BFE2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729D8"/>
    <w:multiLevelType w:val="hybridMultilevel"/>
    <w:tmpl w:val="0E32E6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57D68"/>
    <w:multiLevelType w:val="hybridMultilevel"/>
    <w:tmpl w:val="B5562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F968CE"/>
    <w:multiLevelType w:val="hybridMultilevel"/>
    <w:tmpl w:val="291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30314"/>
    <w:multiLevelType w:val="hybridMultilevel"/>
    <w:tmpl w:val="935464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16621"/>
    <w:multiLevelType w:val="multilevel"/>
    <w:tmpl w:val="9AB2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AB39A8"/>
    <w:multiLevelType w:val="hybridMultilevel"/>
    <w:tmpl w:val="1378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F318A"/>
    <w:multiLevelType w:val="hybridMultilevel"/>
    <w:tmpl w:val="7CFEB3E6"/>
    <w:lvl w:ilvl="0" w:tplc="C5C6B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B452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A25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CD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28A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AF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006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B09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581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17127"/>
    <w:multiLevelType w:val="multilevel"/>
    <w:tmpl w:val="570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ED4C2C"/>
    <w:multiLevelType w:val="hybridMultilevel"/>
    <w:tmpl w:val="3A44A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B605F"/>
    <w:multiLevelType w:val="hybridMultilevel"/>
    <w:tmpl w:val="7B5C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35377"/>
    <w:multiLevelType w:val="hybridMultilevel"/>
    <w:tmpl w:val="74C889B2"/>
    <w:lvl w:ilvl="0" w:tplc="43BA8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B47D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88E0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2C219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B0E6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6AEE3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AF2A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24816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F00BF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C72073"/>
    <w:multiLevelType w:val="hybridMultilevel"/>
    <w:tmpl w:val="0E120952"/>
    <w:lvl w:ilvl="0" w:tplc="27D695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0CD6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1C42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34ED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0327D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56843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A2803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A2EA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2D48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872CF2"/>
    <w:multiLevelType w:val="hybridMultilevel"/>
    <w:tmpl w:val="F42A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C3F1C"/>
    <w:multiLevelType w:val="hybridMultilevel"/>
    <w:tmpl w:val="BE86B81A"/>
    <w:lvl w:ilvl="0" w:tplc="1A9EA5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EE2A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AB83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CEE0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53E35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02C15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A14E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B503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C00B0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5A7103"/>
    <w:multiLevelType w:val="hybridMultilevel"/>
    <w:tmpl w:val="9932B824"/>
    <w:lvl w:ilvl="0" w:tplc="A6A213B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9624DD"/>
    <w:multiLevelType w:val="hybridMultilevel"/>
    <w:tmpl w:val="F63C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6596E"/>
    <w:multiLevelType w:val="hybridMultilevel"/>
    <w:tmpl w:val="6F3CCCE6"/>
    <w:lvl w:ilvl="0" w:tplc="6CCC67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73882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6422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1DC6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42496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BCA49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220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6FEB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F0D9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D36DEF"/>
    <w:multiLevelType w:val="hybridMultilevel"/>
    <w:tmpl w:val="5838EAFA"/>
    <w:lvl w:ilvl="0" w:tplc="E51A9D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EC1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86A6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AC02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96069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8D6A5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1CEA7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DA46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DEAE3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D279AF"/>
    <w:multiLevelType w:val="hybridMultilevel"/>
    <w:tmpl w:val="221CF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8"/>
  </w:num>
  <w:num w:numId="5">
    <w:abstractNumId w:val="17"/>
  </w:num>
  <w:num w:numId="6">
    <w:abstractNumId w:val="24"/>
  </w:num>
  <w:num w:numId="7">
    <w:abstractNumId w:val="20"/>
  </w:num>
  <w:num w:numId="8">
    <w:abstractNumId w:val="30"/>
  </w:num>
  <w:num w:numId="9">
    <w:abstractNumId w:val="23"/>
  </w:num>
  <w:num w:numId="10">
    <w:abstractNumId w:val="7"/>
  </w:num>
  <w:num w:numId="11">
    <w:abstractNumId w:val="26"/>
  </w:num>
  <w:num w:numId="12">
    <w:abstractNumId w:val="29"/>
  </w:num>
  <w:num w:numId="13">
    <w:abstractNumId w:val="10"/>
  </w:num>
  <w:num w:numId="14">
    <w:abstractNumId w:val="19"/>
  </w:num>
  <w:num w:numId="15">
    <w:abstractNumId w:val="12"/>
  </w:num>
  <w:num w:numId="16">
    <w:abstractNumId w:val="1"/>
  </w:num>
  <w:num w:numId="17">
    <w:abstractNumId w:val="11"/>
  </w:num>
  <w:num w:numId="18">
    <w:abstractNumId w:val="21"/>
  </w:num>
  <w:num w:numId="19">
    <w:abstractNumId w:val="5"/>
  </w:num>
  <w:num w:numId="20">
    <w:abstractNumId w:val="6"/>
  </w:num>
  <w:num w:numId="21">
    <w:abstractNumId w:val="31"/>
  </w:num>
  <w:num w:numId="22">
    <w:abstractNumId w:val="8"/>
  </w:num>
  <w:num w:numId="23">
    <w:abstractNumId w:val="4"/>
  </w:num>
  <w:num w:numId="24">
    <w:abstractNumId w:val="16"/>
  </w:num>
  <w:num w:numId="25">
    <w:abstractNumId w:val="1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3"/>
  </w:num>
  <w:num w:numId="29">
    <w:abstractNumId w:val="22"/>
  </w:num>
  <w:num w:numId="30">
    <w:abstractNumId w:val="25"/>
  </w:num>
  <w:num w:numId="31">
    <w:abstractNumId w:val="2"/>
  </w:num>
  <w:num w:numId="32">
    <w:abstractNumId w:val="9"/>
  </w:num>
  <w:num w:numId="33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38E5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3C37"/>
    <w:rsid w:val="000649BA"/>
    <w:rsid w:val="00064F75"/>
    <w:rsid w:val="00065DA8"/>
    <w:rsid w:val="0006602B"/>
    <w:rsid w:val="00067B35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5B98"/>
    <w:rsid w:val="000C6D62"/>
    <w:rsid w:val="000D1695"/>
    <w:rsid w:val="000D21A8"/>
    <w:rsid w:val="000D23F1"/>
    <w:rsid w:val="000D48BA"/>
    <w:rsid w:val="000E2419"/>
    <w:rsid w:val="000E54BD"/>
    <w:rsid w:val="000E5F1B"/>
    <w:rsid w:val="000E64CF"/>
    <w:rsid w:val="000E7CFC"/>
    <w:rsid w:val="000F02B2"/>
    <w:rsid w:val="000F392F"/>
    <w:rsid w:val="000F5BA0"/>
    <w:rsid w:val="000F6B65"/>
    <w:rsid w:val="000F7089"/>
    <w:rsid w:val="0010685E"/>
    <w:rsid w:val="00107955"/>
    <w:rsid w:val="00111EC9"/>
    <w:rsid w:val="001129AE"/>
    <w:rsid w:val="00115152"/>
    <w:rsid w:val="00115627"/>
    <w:rsid w:val="0012167E"/>
    <w:rsid w:val="00122C9C"/>
    <w:rsid w:val="00125753"/>
    <w:rsid w:val="00127B90"/>
    <w:rsid w:val="00127DDA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95D5F"/>
    <w:rsid w:val="001A1530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088"/>
    <w:rsid w:val="001B7390"/>
    <w:rsid w:val="001C0CA8"/>
    <w:rsid w:val="001C132E"/>
    <w:rsid w:val="001C2C51"/>
    <w:rsid w:val="001C39B3"/>
    <w:rsid w:val="001C658C"/>
    <w:rsid w:val="001D05B5"/>
    <w:rsid w:val="001D1399"/>
    <w:rsid w:val="001D3752"/>
    <w:rsid w:val="001D47BD"/>
    <w:rsid w:val="001D56CE"/>
    <w:rsid w:val="001D76F6"/>
    <w:rsid w:val="001E2515"/>
    <w:rsid w:val="001E3706"/>
    <w:rsid w:val="001E4E0A"/>
    <w:rsid w:val="001F1103"/>
    <w:rsid w:val="001F117B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2203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2717"/>
    <w:rsid w:val="002438B2"/>
    <w:rsid w:val="00245837"/>
    <w:rsid w:val="00250FD9"/>
    <w:rsid w:val="002540D1"/>
    <w:rsid w:val="002540E4"/>
    <w:rsid w:val="00254B55"/>
    <w:rsid w:val="00255D5F"/>
    <w:rsid w:val="00257B68"/>
    <w:rsid w:val="002602DA"/>
    <w:rsid w:val="00260607"/>
    <w:rsid w:val="00262269"/>
    <w:rsid w:val="002710DE"/>
    <w:rsid w:val="00272CB5"/>
    <w:rsid w:val="002765BF"/>
    <w:rsid w:val="0027734E"/>
    <w:rsid w:val="00277B1F"/>
    <w:rsid w:val="00281EDB"/>
    <w:rsid w:val="002834F3"/>
    <w:rsid w:val="00283BE8"/>
    <w:rsid w:val="00286099"/>
    <w:rsid w:val="00286315"/>
    <w:rsid w:val="00286B12"/>
    <w:rsid w:val="002901EE"/>
    <w:rsid w:val="00290675"/>
    <w:rsid w:val="00292381"/>
    <w:rsid w:val="00292D40"/>
    <w:rsid w:val="0029552E"/>
    <w:rsid w:val="002979C3"/>
    <w:rsid w:val="002A1E8C"/>
    <w:rsid w:val="002A220C"/>
    <w:rsid w:val="002A4215"/>
    <w:rsid w:val="002A489F"/>
    <w:rsid w:val="002A4E7E"/>
    <w:rsid w:val="002B2C31"/>
    <w:rsid w:val="002B413A"/>
    <w:rsid w:val="002B4CAC"/>
    <w:rsid w:val="002C094F"/>
    <w:rsid w:val="002C17E6"/>
    <w:rsid w:val="002C32FB"/>
    <w:rsid w:val="002C3F89"/>
    <w:rsid w:val="002C4810"/>
    <w:rsid w:val="002C7874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2F1"/>
    <w:rsid w:val="00306B1D"/>
    <w:rsid w:val="00307262"/>
    <w:rsid w:val="0030762D"/>
    <w:rsid w:val="00310167"/>
    <w:rsid w:val="003115ED"/>
    <w:rsid w:val="00312A9A"/>
    <w:rsid w:val="003133DF"/>
    <w:rsid w:val="003148D2"/>
    <w:rsid w:val="00314E0C"/>
    <w:rsid w:val="00316202"/>
    <w:rsid w:val="00320DA4"/>
    <w:rsid w:val="003217BE"/>
    <w:rsid w:val="00323473"/>
    <w:rsid w:val="00323635"/>
    <w:rsid w:val="00324E27"/>
    <w:rsid w:val="003254E8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58FC"/>
    <w:rsid w:val="003571B8"/>
    <w:rsid w:val="003622B5"/>
    <w:rsid w:val="00362A05"/>
    <w:rsid w:val="00363044"/>
    <w:rsid w:val="00364981"/>
    <w:rsid w:val="0036544F"/>
    <w:rsid w:val="00367F74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57E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406"/>
    <w:rsid w:val="003D482E"/>
    <w:rsid w:val="003D4BA6"/>
    <w:rsid w:val="003E0AEA"/>
    <w:rsid w:val="003E1888"/>
    <w:rsid w:val="003E19FF"/>
    <w:rsid w:val="003E280F"/>
    <w:rsid w:val="003E292D"/>
    <w:rsid w:val="003E457D"/>
    <w:rsid w:val="003E7176"/>
    <w:rsid w:val="003F1995"/>
    <w:rsid w:val="003F61ED"/>
    <w:rsid w:val="00402CAC"/>
    <w:rsid w:val="00403B40"/>
    <w:rsid w:val="00404807"/>
    <w:rsid w:val="004049CB"/>
    <w:rsid w:val="00404B4F"/>
    <w:rsid w:val="00406A57"/>
    <w:rsid w:val="00406F96"/>
    <w:rsid w:val="004077D2"/>
    <w:rsid w:val="00407D9A"/>
    <w:rsid w:val="00407DEC"/>
    <w:rsid w:val="0041099C"/>
    <w:rsid w:val="00411D07"/>
    <w:rsid w:val="00413620"/>
    <w:rsid w:val="004150CB"/>
    <w:rsid w:val="00417AA7"/>
    <w:rsid w:val="00420EE5"/>
    <w:rsid w:val="00421114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57A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3B48"/>
    <w:rsid w:val="004650A2"/>
    <w:rsid w:val="0046540B"/>
    <w:rsid w:val="0046708A"/>
    <w:rsid w:val="00470AF6"/>
    <w:rsid w:val="00470E4A"/>
    <w:rsid w:val="00472526"/>
    <w:rsid w:val="00472597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5748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4109"/>
    <w:rsid w:val="004D5522"/>
    <w:rsid w:val="004D5F13"/>
    <w:rsid w:val="004D67FA"/>
    <w:rsid w:val="004D68A9"/>
    <w:rsid w:val="004E25E2"/>
    <w:rsid w:val="004E2BF2"/>
    <w:rsid w:val="004E7031"/>
    <w:rsid w:val="004F0A28"/>
    <w:rsid w:val="004F0A4E"/>
    <w:rsid w:val="004F0F94"/>
    <w:rsid w:val="004F20C0"/>
    <w:rsid w:val="004F3FBF"/>
    <w:rsid w:val="004F74D8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155"/>
    <w:rsid w:val="00541EB1"/>
    <w:rsid w:val="00542021"/>
    <w:rsid w:val="00544B68"/>
    <w:rsid w:val="00545F06"/>
    <w:rsid w:val="0054620F"/>
    <w:rsid w:val="0055297D"/>
    <w:rsid w:val="00552D1C"/>
    <w:rsid w:val="00553062"/>
    <w:rsid w:val="00553962"/>
    <w:rsid w:val="00554692"/>
    <w:rsid w:val="00556A6B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0BA6"/>
    <w:rsid w:val="005915ED"/>
    <w:rsid w:val="0059196F"/>
    <w:rsid w:val="00592A61"/>
    <w:rsid w:val="00594E98"/>
    <w:rsid w:val="00595DFD"/>
    <w:rsid w:val="005A1B63"/>
    <w:rsid w:val="005A21F4"/>
    <w:rsid w:val="005A2242"/>
    <w:rsid w:val="005A2713"/>
    <w:rsid w:val="005A30FA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0BBC"/>
    <w:rsid w:val="005D15A0"/>
    <w:rsid w:val="005D2BF9"/>
    <w:rsid w:val="005D3DF3"/>
    <w:rsid w:val="005D6F5C"/>
    <w:rsid w:val="005E1147"/>
    <w:rsid w:val="005E1348"/>
    <w:rsid w:val="005E18F5"/>
    <w:rsid w:val="005E2A3D"/>
    <w:rsid w:val="005E595E"/>
    <w:rsid w:val="005E6866"/>
    <w:rsid w:val="005F029C"/>
    <w:rsid w:val="005F2C1B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3F13"/>
    <w:rsid w:val="00634552"/>
    <w:rsid w:val="00634880"/>
    <w:rsid w:val="00635128"/>
    <w:rsid w:val="006403EB"/>
    <w:rsid w:val="00641E85"/>
    <w:rsid w:val="00651351"/>
    <w:rsid w:val="00652FB1"/>
    <w:rsid w:val="00653F22"/>
    <w:rsid w:val="00656526"/>
    <w:rsid w:val="00657156"/>
    <w:rsid w:val="006575FB"/>
    <w:rsid w:val="00657694"/>
    <w:rsid w:val="00661336"/>
    <w:rsid w:val="00661CB4"/>
    <w:rsid w:val="00663A43"/>
    <w:rsid w:val="0066466B"/>
    <w:rsid w:val="006668DB"/>
    <w:rsid w:val="00671401"/>
    <w:rsid w:val="00674013"/>
    <w:rsid w:val="006742AA"/>
    <w:rsid w:val="0068151F"/>
    <w:rsid w:val="00687946"/>
    <w:rsid w:val="00687DDB"/>
    <w:rsid w:val="00691556"/>
    <w:rsid w:val="00691F3C"/>
    <w:rsid w:val="0069214B"/>
    <w:rsid w:val="00692BBD"/>
    <w:rsid w:val="00693A0A"/>
    <w:rsid w:val="00695233"/>
    <w:rsid w:val="0069562B"/>
    <w:rsid w:val="0069624D"/>
    <w:rsid w:val="00696E36"/>
    <w:rsid w:val="006A2A5F"/>
    <w:rsid w:val="006A582B"/>
    <w:rsid w:val="006A6299"/>
    <w:rsid w:val="006A6589"/>
    <w:rsid w:val="006B253A"/>
    <w:rsid w:val="006B3F55"/>
    <w:rsid w:val="006B4EC8"/>
    <w:rsid w:val="006B5402"/>
    <w:rsid w:val="006B75C9"/>
    <w:rsid w:val="006C5171"/>
    <w:rsid w:val="006C7993"/>
    <w:rsid w:val="006D034E"/>
    <w:rsid w:val="006D09AF"/>
    <w:rsid w:val="006D28BC"/>
    <w:rsid w:val="006D313A"/>
    <w:rsid w:val="006D4C6C"/>
    <w:rsid w:val="006D5B0F"/>
    <w:rsid w:val="006E044D"/>
    <w:rsid w:val="006E1234"/>
    <w:rsid w:val="006E2848"/>
    <w:rsid w:val="006E2ABE"/>
    <w:rsid w:val="006E2CBC"/>
    <w:rsid w:val="006E4771"/>
    <w:rsid w:val="006E5294"/>
    <w:rsid w:val="006F074E"/>
    <w:rsid w:val="006F1A80"/>
    <w:rsid w:val="006F2555"/>
    <w:rsid w:val="006F2AD5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3FF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4697"/>
    <w:rsid w:val="007A4FC8"/>
    <w:rsid w:val="007A6FE3"/>
    <w:rsid w:val="007A764D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C7F72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784"/>
    <w:rsid w:val="007F0E33"/>
    <w:rsid w:val="007F2E99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1FC"/>
    <w:rsid w:val="00821D29"/>
    <w:rsid w:val="00821F9D"/>
    <w:rsid w:val="00825DA2"/>
    <w:rsid w:val="008269B5"/>
    <w:rsid w:val="008307EE"/>
    <w:rsid w:val="0083295F"/>
    <w:rsid w:val="00836274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400"/>
    <w:rsid w:val="00857C68"/>
    <w:rsid w:val="008601D0"/>
    <w:rsid w:val="00860730"/>
    <w:rsid w:val="00862AEE"/>
    <w:rsid w:val="00862D35"/>
    <w:rsid w:val="0086313F"/>
    <w:rsid w:val="008638D5"/>
    <w:rsid w:val="0086765E"/>
    <w:rsid w:val="00871141"/>
    <w:rsid w:val="00872795"/>
    <w:rsid w:val="008737A4"/>
    <w:rsid w:val="00874143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139B"/>
    <w:rsid w:val="008B4EB4"/>
    <w:rsid w:val="008B5815"/>
    <w:rsid w:val="008B7600"/>
    <w:rsid w:val="008B76F9"/>
    <w:rsid w:val="008B7D6E"/>
    <w:rsid w:val="008C02E0"/>
    <w:rsid w:val="008C1C50"/>
    <w:rsid w:val="008C460B"/>
    <w:rsid w:val="008C4D79"/>
    <w:rsid w:val="008C6313"/>
    <w:rsid w:val="008C657A"/>
    <w:rsid w:val="008D07A2"/>
    <w:rsid w:val="008D2760"/>
    <w:rsid w:val="008D47E9"/>
    <w:rsid w:val="008D68CE"/>
    <w:rsid w:val="008D76CD"/>
    <w:rsid w:val="008E067C"/>
    <w:rsid w:val="008E3664"/>
    <w:rsid w:val="008E4452"/>
    <w:rsid w:val="008F1A2A"/>
    <w:rsid w:val="008F3A35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079A6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47B16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203C"/>
    <w:rsid w:val="009733AB"/>
    <w:rsid w:val="009756E9"/>
    <w:rsid w:val="009818CF"/>
    <w:rsid w:val="00985847"/>
    <w:rsid w:val="009909BF"/>
    <w:rsid w:val="00993875"/>
    <w:rsid w:val="00995956"/>
    <w:rsid w:val="00997756"/>
    <w:rsid w:val="0099783D"/>
    <w:rsid w:val="009A0D0B"/>
    <w:rsid w:val="009A58B8"/>
    <w:rsid w:val="009B094B"/>
    <w:rsid w:val="009B2A69"/>
    <w:rsid w:val="009B3953"/>
    <w:rsid w:val="009B49B2"/>
    <w:rsid w:val="009B52D1"/>
    <w:rsid w:val="009B5CC3"/>
    <w:rsid w:val="009C000A"/>
    <w:rsid w:val="009C0F48"/>
    <w:rsid w:val="009C3EEC"/>
    <w:rsid w:val="009C4B62"/>
    <w:rsid w:val="009C5EB3"/>
    <w:rsid w:val="009C6568"/>
    <w:rsid w:val="009C7984"/>
    <w:rsid w:val="009D2FDA"/>
    <w:rsid w:val="009D3445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5DF1"/>
    <w:rsid w:val="00A079F0"/>
    <w:rsid w:val="00A10002"/>
    <w:rsid w:val="00A1044E"/>
    <w:rsid w:val="00A105EE"/>
    <w:rsid w:val="00A10F49"/>
    <w:rsid w:val="00A11D2A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4D"/>
    <w:rsid w:val="00A34658"/>
    <w:rsid w:val="00A34FDD"/>
    <w:rsid w:val="00A3538E"/>
    <w:rsid w:val="00A35A10"/>
    <w:rsid w:val="00A4038A"/>
    <w:rsid w:val="00A44E1B"/>
    <w:rsid w:val="00A52011"/>
    <w:rsid w:val="00A533B0"/>
    <w:rsid w:val="00A5476C"/>
    <w:rsid w:val="00A56878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038F"/>
    <w:rsid w:val="00A91B63"/>
    <w:rsid w:val="00A9375A"/>
    <w:rsid w:val="00A9757D"/>
    <w:rsid w:val="00AA2CE4"/>
    <w:rsid w:val="00AA304E"/>
    <w:rsid w:val="00AA51FF"/>
    <w:rsid w:val="00AB0038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1686D"/>
    <w:rsid w:val="00B2024F"/>
    <w:rsid w:val="00B202AC"/>
    <w:rsid w:val="00B20D8C"/>
    <w:rsid w:val="00B220E2"/>
    <w:rsid w:val="00B23F0B"/>
    <w:rsid w:val="00B241F9"/>
    <w:rsid w:val="00B274A2"/>
    <w:rsid w:val="00B32B8B"/>
    <w:rsid w:val="00B36CDF"/>
    <w:rsid w:val="00B41E75"/>
    <w:rsid w:val="00B42F99"/>
    <w:rsid w:val="00B462AA"/>
    <w:rsid w:val="00B47E0B"/>
    <w:rsid w:val="00B505F4"/>
    <w:rsid w:val="00B51826"/>
    <w:rsid w:val="00B5485F"/>
    <w:rsid w:val="00B54AC2"/>
    <w:rsid w:val="00B55356"/>
    <w:rsid w:val="00B554C7"/>
    <w:rsid w:val="00B57317"/>
    <w:rsid w:val="00B577D8"/>
    <w:rsid w:val="00B620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3BE1"/>
    <w:rsid w:val="00B9435E"/>
    <w:rsid w:val="00B94C6B"/>
    <w:rsid w:val="00B956EB"/>
    <w:rsid w:val="00B96725"/>
    <w:rsid w:val="00B9692A"/>
    <w:rsid w:val="00B96BE2"/>
    <w:rsid w:val="00B96C79"/>
    <w:rsid w:val="00BA3603"/>
    <w:rsid w:val="00BA509A"/>
    <w:rsid w:val="00BA6D33"/>
    <w:rsid w:val="00BB0005"/>
    <w:rsid w:val="00BB2D0D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3B2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17C8"/>
    <w:rsid w:val="00C135DC"/>
    <w:rsid w:val="00C17466"/>
    <w:rsid w:val="00C21D83"/>
    <w:rsid w:val="00C24323"/>
    <w:rsid w:val="00C24471"/>
    <w:rsid w:val="00C2448A"/>
    <w:rsid w:val="00C24EB3"/>
    <w:rsid w:val="00C258CE"/>
    <w:rsid w:val="00C272E4"/>
    <w:rsid w:val="00C30E11"/>
    <w:rsid w:val="00C35246"/>
    <w:rsid w:val="00C37882"/>
    <w:rsid w:val="00C44765"/>
    <w:rsid w:val="00C5065C"/>
    <w:rsid w:val="00C50C64"/>
    <w:rsid w:val="00C5134C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5853"/>
    <w:rsid w:val="00C66417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42A9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3548"/>
    <w:rsid w:val="00CB5332"/>
    <w:rsid w:val="00CB57CA"/>
    <w:rsid w:val="00CB5E8A"/>
    <w:rsid w:val="00CB5FDD"/>
    <w:rsid w:val="00CB6456"/>
    <w:rsid w:val="00CB7A8D"/>
    <w:rsid w:val="00CC1673"/>
    <w:rsid w:val="00CC4D5A"/>
    <w:rsid w:val="00CC4F34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CF6C99"/>
    <w:rsid w:val="00D00A09"/>
    <w:rsid w:val="00D02256"/>
    <w:rsid w:val="00D02EEC"/>
    <w:rsid w:val="00D034BD"/>
    <w:rsid w:val="00D0530C"/>
    <w:rsid w:val="00D05514"/>
    <w:rsid w:val="00D0620C"/>
    <w:rsid w:val="00D10C9D"/>
    <w:rsid w:val="00D12545"/>
    <w:rsid w:val="00D13CEA"/>
    <w:rsid w:val="00D147DB"/>
    <w:rsid w:val="00D16DEE"/>
    <w:rsid w:val="00D21232"/>
    <w:rsid w:val="00D22C81"/>
    <w:rsid w:val="00D233A1"/>
    <w:rsid w:val="00D25955"/>
    <w:rsid w:val="00D307CB"/>
    <w:rsid w:val="00D33615"/>
    <w:rsid w:val="00D33911"/>
    <w:rsid w:val="00D33C19"/>
    <w:rsid w:val="00D35FB0"/>
    <w:rsid w:val="00D36795"/>
    <w:rsid w:val="00D3757F"/>
    <w:rsid w:val="00D404B6"/>
    <w:rsid w:val="00D41783"/>
    <w:rsid w:val="00D41878"/>
    <w:rsid w:val="00D420B0"/>
    <w:rsid w:val="00D44904"/>
    <w:rsid w:val="00D46B6E"/>
    <w:rsid w:val="00D46D34"/>
    <w:rsid w:val="00D47960"/>
    <w:rsid w:val="00D52A6D"/>
    <w:rsid w:val="00D54D90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3049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2D2F"/>
    <w:rsid w:val="00DC4850"/>
    <w:rsid w:val="00DC6FCD"/>
    <w:rsid w:val="00DD068E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1F07"/>
    <w:rsid w:val="00DF63EF"/>
    <w:rsid w:val="00DF6EC9"/>
    <w:rsid w:val="00DF7082"/>
    <w:rsid w:val="00E00BE4"/>
    <w:rsid w:val="00E015E2"/>
    <w:rsid w:val="00E06F69"/>
    <w:rsid w:val="00E1415F"/>
    <w:rsid w:val="00E14C81"/>
    <w:rsid w:val="00E164ED"/>
    <w:rsid w:val="00E21668"/>
    <w:rsid w:val="00E26477"/>
    <w:rsid w:val="00E2725E"/>
    <w:rsid w:val="00E31813"/>
    <w:rsid w:val="00E34A8E"/>
    <w:rsid w:val="00E37F3D"/>
    <w:rsid w:val="00E37F52"/>
    <w:rsid w:val="00E4112F"/>
    <w:rsid w:val="00E412EA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3247"/>
    <w:rsid w:val="00E727E6"/>
    <w:rsid w:val="00E72C58"/>
    <w:rsid w:val="00E746AA"/>
    <w:rsid w:val="00E75678"/>
    <w:rsid w:val="00E76DB1"/>
    <w:rsid w:val="00E76E32"/>
    <w:rsid w:val="00E770B6"/>
    <w:rsid w:val="00E77E24"/>
    <w:rsid w:val="00E85F8F"/>
    <w:rsid w:val="00E861FE"/>
    <w:rsid w:val="00E9032F"/>
    <w:rsid w:val="00E916F1"/>
    <w:rsid w:val="00E919D2"/>
    <w:rsid w:val="00E9330D"/>
    <w:rsid w:val="00EA0D18"/>
    <w:rsid w:val="00EA10A8"/>
    <w:rsid w:val="00EA19CE"/>
    <w:rsid w:val="00EA38F2"/>
    <w:rsid w:val="00EA553E"/>
    <w:rsid w:val="00EA5F88"/>
    <w:rsid w:val="00EA682B"/>
    <w:rsid w:val="00EA6876"/>
    <w:rsid w:val="00EA7934"/>
    <w:rsid w:val="00EB31E0"/>
    <w:rsid w:val="00EB4571"/>
    <w:rsid w:val="00EB4A8C"/>
    <w:rsid w:val="00EB505C"/>
    <w:rsid w:val="00EB53D9"/>
    <w:rsid w:val="00EB798D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426D"/>
    <w:rsid w:val="00EF7409"/>
    <w:rsid w:val="00F00293"/>
    <w:rsid w:val="00F01579"/>
    <w:rsid w:val="00F01BC7"/>
    <w:rsid w:val="00F025E1"/>
    <w:rsid w:val="00F026DF"/>
    <w:rsid w:val="00F029CC"/>
    <w:rsid w:val="00F02F31"/>
    <w:rsid w:val="00F03834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0C9"/>
    <w:rsid w:val="00F571CB"/>
    <w:rsid w:val="00F60850"/>
    <w:rsid w:val="00F61C90"/>
    <w:rsid w:val="00F636C7"/>
    <w:rsid w:val="00F64521"/>
    <w:rsid w:val="00F65810"/>
    <w:rsid w:val="00F67112"/>
    <w:rsid w:val="00F717C6"/>
    <w:rsid w:val="00F73275"/>
    <w:rsid w:val="00F76E50"/>
    <w:rsid w:val="00F775B4"/>
    <w:rsid w:val="00F800DD"/>
    <w:rsid w:val="00F81528"/>
    <w:rsid w:val="00F815AC"/>
    <w:rsid w:val="00F81709"/>
    <w:rsid w:val="00F81D45"/>
    <w:rsid w:val="00F83A3E"/>
    <w:rsid w:val="00F850B4"/>
    <w:rsid w:val="00F850EA"/>
    <w:rsid w:val="00F86EB8"/>
    <w:rsid w:val="00F93B24"/>
    <w:rsid w:val="00F948FA"/>
    <w:rsid w:val="00F94DAE"/>
    <w:rsid w:val="00F95FB7"/>
    <w:rsid w:val="00F968B6"/>
    <w:rsid w:val="00FA0290"/>
    <w:rsid w:val="00FA0700"/>
    <w:rsid w:val="00FA109E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6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05A2187D"/>
    <w:rsid w:val="1C2D3781"/>
    <w:rsid w:val="2C5A8D3E"/>
    <w:rsid w:val="31FB6AD0"/>
    <w:rsid w:val="40301538"/>
    <w:rsid w:val="55856338"/>
    <w:rsid w:val="5AE22ECB"/>
    <w:rsid w:val="615C5E0C"/>
    <w:rsid w:val="6950B3C9"/>
    <w:rsid w:val="768796CA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8F3A35"/>
    <w:rPr>
      <w:rFonts w:ascii="Cambria" w:hAnsi="Cambria"/>
      <w:iCs/>
      <w:sz w:val="24"/>
      <w:szCs w:val="24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customStyle="1" w:styleId="body-el-text">
    <w:name w:val="body-el-text"/>
    <w:basedOn w:val="Normal"/>
    <w:rsid w:val="0011562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customStyle="1" w:styleId="paragraph">
    <w:name w:val="paragraph"/>
    <w:basedOn w:val="Normal"/>
    <w:rsid w:val="0041362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413620"/>
  </w:style>
  <w:style w:type="character" w:customStyle="1" w:styleId="eop">
    <w:name w:val="eop"/>
    <w:basedOn w:val="DefaultParagraphFont"/>
    <w:rsid w:val="00413620"/>
  </w:style>
  <w:style w:type="character" w:customStyle="1" w:styleId="unsupportedobjecttext">
    <w:name w:val="unsupportedobjecttext"/>
    <w:basedOn w:val="DefaultParagraphFont"/>
    <w:rsid w:val="0041362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733A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9733AB"/>
  </w:style>
  <w:style w:type="character" w:styleId="Mention">
    <w:name w:val="Mention"/>
    <w:basedOn w:val="DefaultParagraphFont"/>
    <w:uiPriority w:val="99"/>
    <w:semiHidden/>
    <w:unhideWhenUsed/>
    <w:rsid w:val="009733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8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2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lnttsgroup.sharepoint.com/sites/GEA/Global%20Engineering%20Academy/GEA%20Insights/Genesis/Shared%20Documents/Submission/MYSORE/2009MYSEMB/Foundation/Applied%20SDLC%20with%20Software%20Testing/99002439/FINAL.docx" TargetMode="External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2818"/>
    <w:rsid w:val="00265CB7"/>
    <w:rsid w:val="00E6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87953D-32CB-4F02-A149-8D03C6ABB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1D2028-978C-4BBA-B6D5-4A4C136E9C0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40FC484-60AB-441D-B7FF-A42D6557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25</TotalTime>
  <Pages>8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Pushkar Antony</cp:lastModifiedBy>
  <cp:revision>29</cp:revision>
  <cp:lastPrinted>2014-03-29T07:34:00Z</cp:lastPrinted>
  <dcterms:created xsi:type="dcterms:W3CDTF">2020-10-09T04:14:00Z</dcterms:created>
  <dcterms:modified xsi:type="dcterms:W3CDTF">2021-02-15T05:54:00Z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